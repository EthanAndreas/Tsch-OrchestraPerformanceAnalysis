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AF0BC" w14:textId="060192E9" w:rsidR="00B92EFB" w:rsidRPr="001F6A9B" w:rsidRDefault="001F6A9B">
      <w:pPr>
        <w:pStyle w:val="CompanyName"/>
      </w:pPr>
      <w:bookmarkStart w:id="0" w:name="xgraphic"/>
      <w:r w:rsidRPr="001F6A9B">
        <w:t>Réseau sans-fil</w:t>
      </w:r>
    </w:p>
    <w:p w14:paraId="7C023442" w14:textId="5C83CBAA" w:rsidR="00B92EFB" w:rsidRPr="001F6A9B" w:rsidRDefault="001F6A9B">
      <w:pPr>
        <w:pStyle w:val="TitleCover"/>
      </w:pPr>
      <w:r w:rsidRPr="001F6A9B">
        <w:t xml:space="preserve">Rapport d’analyse et </w:t>
      </w:r>
      <w:r w:rsidRPr="001F6A9B">
        <w:t>de performance du protocole TSCH et de l’ordonnancement Orchestra</w:t>
      </w:r>
    </w:p>
    <w:p w14:paraId="7B9BD19E" w14:textId="4A082F21" w:rsidR="00B92EFB" w:rsidRPr="001F6A9B" w:rsidRDefault="001F6A9B">
      <w:pPr>
        <w:pStyle w:val="SubtitleItalic"/>
        <w:rPr>
          <w:lang w:val="fr-FR"/>
        </w:rPr>
      </w:pPr>
      <w:r w:rsidRPr="001F6A9B">
        <w:rPr>
          <w:lang w:val="fr-FR"/>
        </w:rPr>
        <w:t>Maxime Collette &amp; Ethan Huret</w:t>
      </w:r>
    </w:p>
    <w:p w14:paraId="7B32468F" w14:textId="77777777" w:rsidR="001F6A9B" w:rsidRPr="001F6A9B" w:rsidRDefault="00B92EFB">
      <w:pPr>
        <w:pStyle w:val="Titre"/>
        <w:rPr>
          <w:rFonts w:cs="Times New Roman"/>
          <w:szCs w:val="60"/>
          <w:lang w:val="fr-FR" w:bidi="en-US"/>
        </w:rPr>
      </w:pPr>
      <w:r w:rsidRPr="001F6A9B">
        <w:rPr>
          <w:rFonts w:cs="Times New Roman"/>
          <w:szCs w:val="60"/>
          <w:lang w:val="fr-FR" w:bidi="en-US"/>
        </w:rPr>
        <w:br w:type="page"/>
      </w:r>
      <w:bookmarkEnd w:id="0"/>
    </w:p>
    <w:sdt>
      <w:sdtPr>
        <w:id w:val="214085407"/>
        <w:docPartObj>
          <w:docPartGallery w:val="Table of Contents"/>
          <w:docPartUnique/>
        </w:docPartObj>
      </w:sdtPr>
      <w:sdtEndPr>
        <w:rPr>
          <w:bCs/>
          <w:spacing w:val="0"/>
          <w:kern w:val="0"/>
          <w:sz w:val="22"/>
          <w:szCs w:val="20"/>
          <w:lang w:val="fr-FR"/>
        </w:rPr>
      </w:sdtEndPr>
      <w:sdtContent>
        <w:p w14:paraId="5328A42F" w14:textId="6143F028" w:rsidR="00BF4A47" w:rsidRDefault="00BF4A47" w:rsidP="00BF4A47">
          <w:pPr>
            <w:pStyle w:val="Titre"/>
          </w:pPr>
          <w:r>
            <w:t>Table des matières</w:t>
          </w:r>
        </w:p>
        <w:p w14:paraId="02AB224E" w14:textId="77777777" w:rsidR="00443BC4" w:rsidRPr="00443BC4" w:rsidRDefault="00443BC4" w:rsidP="00443BC4">
          <w:pPr>
            <w:pStyle w:val="Titre1"/>
          </w:pPr>
        </w:p>
        <w:p w14:paraId="7D96D0B4" w14:textId="3FE5788E" w:rsidR="00BF4A47" w:rsidRPr="00BF4A47" w:rsidRDefault="00BF4A47">
          <w:pPr>
            <w:pStyle w:val="TM1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bCs/>
              <w:noProof/>
              <w:color w:val="808080" w:themeColor="background1" w:themeShade="80"/>
              <w:spacing w:val="0"/>
              <w:kern w:val="2"/>
              <w:szCs w:val="22"/>
              <w:lang w:eastAsia="fr-FR" w:bidi="ar-SA"/>
              <w14:ligatures w14:val="standardContextual"/>
            </w:rPr>
          </w:pPr>
          <w:r w:rsidRPr="00BF4A47">
            <w:rPr>
              <w:b w:val="0"/>
              <w:bCs/>
              <w:color w:val="A6A6A6" w:themeColor="background1" w:themeShade="A6"/>
            </w:rPr>
            <w:fldChar w:fldCharType="begin"/>
          </w:r>
          <w:r w:rsidRPr="00BF4A47">
            <w:rPr>
              <w:b w:val="0"/>
              <w:bCs/>
              <w:color w:val="A6A6A6" w:themeColor="background1" w:themeShade="A6"/>
            </w:rPr>
            <w:instrText xml:space="preserve"> TOC \o "1-3" \h \z \u </w:instrText>
          </w:r>
          <w:r w:rsidRPr="00BF4A47">
            <w:rPr>
              <w:b w:val="0"/>
              <w:bCs/>
              <w:color w:val="A6A6A6" w:themeColor="background1" w:themeShade="A6"/>
            </w:rPr>
            <w:fldChar w:fldCharType="separate"/>
          </w:r>
          <w:hyperlink w:anchor="_Toc134447198" w:history="1">
            <w:r w:rsidRPr="00BF4A47">
              <w:rPr>
                <w:rStyle w:val="Lienhypertexte"/>
                <w:b w:val="0"/>
                <w:bCs/>
                <w:noProof/>
                <w:color w:val="808080" w:themeColor="background1" w:themeShade="80"/>
              </w:rPr>
              <w:t>I.</w:t>
            </w:r>
            <w:r w:rsidRPr="00BF4A47">
              <w:rPr>
                <w:rFonts w:asciiTheme="minorHAnsi" w:eastAsiaTheme="minorEastAsia" w:hAnsiTheme="minorHAnsi" w:cstheme="minorBidi"/>
                <w:b w:val="0"/>
                <w:bCs/>
                <w:noProof/>
                <w:color w:val="808080" w:themeColor="background1" w:themeShade="80"/>
                <w:spacing w:val="0"/>
                <w:kern w:val="2"/>
                <w:szCs w:val="22"/>
                <w:lang w:eastAsia="fr-FR" w:bidi="ar-SA"/>
                <w14:ligatures w14:val="standardContextual"/>
              </w:rPr>
              <w:tab/>
            </w:r>
            <w:r w:rsidRPr="00BF4A47">
              <w:rPr>
                <w:rStyle w:val="Lienhypertexte"/>
                <w:b w:val="0"/>
                <w:bCs/>
                <w:noProof/>
                <w:color w:val="808080" w:themeColor="background1" w:themeShade="80"/>
              </w:rPr>
              <w:t>Description des scenarios</w:t>
            </w:r>
            <w:r w:rsidRPr="00BF4A47">
              <w:rPr>
                <w:b w:val="0"/>
                <w:bCs/>
                <w:noProof/>
                <w:webHidden/>
                <w:color w:val="808080" w:themeColor="background1" w:themeShade="80"/>
              </w:rPr>
              <w:tab/>
            </w:r>
            <w:r w:rsidRPr="00BF4A47">
              <w:rPr>
                <w:b w:val="0"/>
                <w:bCs/>
                <w:noProof/>
                <w:webHidden/>
                <w:color w:val="808080" w:themeColor="background1" w:themeShade="80"/>
              </w:rPr>
              <w:fldChar w:fldCharType="begin"/>
            </w:r>
            <w:r w:rsidRPr="00BF4A47">
              <w:rPr>
                <w:b w:val="0"/>
                <w:bCs/>
                <w:noProof/>
                <w:webHidden/>
                <w:color w:val="808080" w:themeColor="background1" w:themeShade="80"/>
              </w:rPr>
              <w:instrText xml:space="preserve"> PAGEREF _Toc134447198 \h </w:instrText>
            </w:r>
            <w:r w:rsidRPr="00BF4A47">
              <w:rPr>
                <w:b w:val="0"/>
                <w:bCs/>
                <w:noProof/>
                <w:webHidden/>
                <w:color w:val="808080" w:themeColor="background1" w:themeShade="80"/>
              </w:rPr>
            </w:r>
            <w:r w:rsidRPr="00BF4A47">
              <w:rPr>
                <w:b w:val="0"/>
                <w:bCs/>
                <w:noProof/>
                <w:webHidden/>
                <w:color w:val="808080" w:themeColor="background1" w:themeShade="80"/>
              </w:rPr>
              <w:fldChar w:fldCharType="separate"/>
            </w:r>
            <w:r w:rsidRPr="00BF4A47">
              <w:rPr>
                <w:b w:val="0"/>
                <w:bCs/>
                <w:noProof/>
                <w:webHidden/>
                <w:color w:val="808080" w:themeColor="background1" w:themeShade="80"/>
              </w:rPr>
              <w:t>2</w:t>
            </w:r>
            <w:r w:rsidRPr="00BF4A47">
              <w:rPr>
                <w:b w:val="0"/>
                <w:bCs/>
                <w:noProof/>
                <w:webHidden/>
                <w:color w:val="808080" w:themeColor="background1" w:themeShade="80"/>
              </w:rPr>
              <w:fldChar w:fldCharType="end"/>
            </w:r>
          </w:hyperlink>
        </w:p>
        <w:p w14:paraId="1DD18447" w14:textId="4ECA98F1" w:rsidR="00BF4A47" w:rsidRPr="00BF4A47" w:rsidRDefault="00BF4A47">
          <w:pPr>
            <w:pStyle w:val="TM1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bCs/>
              <w:noProof/>
              <w:color w:val="808080" w:themeColor="background1" w:themeShade="80"/>
              <w:spacing w:val="0"/>
              <w:kern w:val="2"/>
              <w:szCs w:val="22"/>
              <w:lang w:eastAsia="fr-FR" w:bidi="ar-SA"/>
              <w14:ligatures w14:val="standardContextual"/>
            </w:rPr>
          </w:pPr>
          <w:hyperlink w:anchor="_Toc134447199" w:history="1">
            <w:r w:rsidRPr="00BF4A47">
              <w:rPr>
                <w:rStyle w:val="Lienhypertexte"/>
                <w:b w:val="0"/>
                <w:bCs/>
                <w:noProof/>
                <w:color w:val="808080" w:themeColor="background1" w:themeShade="80"/>
              </w:rPr>
              <w:t>II.</w:t>
            </w:r>
            <w:r w:rsidRPr="00BF4A47">
              <w:rPr>
                <w:rFonts w:asciiTheme="minorHAnsi" w:eastAsiaTheme="minorEastAsia" w:hAnsiTheme="minorHAnsi" w:cstheme="minorBidi"/>
                <w:b w:val="0"/>
                <w:bCs/>
                <w:noProof/>
                <w:color w:val="808080" w:themeColor="background1" w:themeShade="80"/>
                <w:spacing w:val="0"/>
                <w:kern w:val="2"/>
                <w:szCs w:val="22"/>
                <w:lang w:eastAsia="fr-FR" w:bidi="ar-SA"/>
                <w14:ligatures w14:val="standardContextual"/>
              </w:rPr>
              <w:tab/>
            </w:r>
            <w:r w:rsidRPr="00BF4A47">
              <w:rPr>
                <w:rStyle w:val="Lienhypertexte"/>
                <w:b w:val="0"/>
                <w:bCs/>
                <w:noProof/>
                <w:color w:val="808080" w:themeColor="background1" w:themeShade="80"/>
              </w:rPr>
              <w:t>Métriques retenues</w:t>
            </w:r>
            <w:r w:rsidRPr="00BF4A47">
              <w:rPr>
                <w:b w:val="0"/>
                <w:bCs/>
                <w:noProof/>
                <w:webHidden/>
                <w:color w:val="808080" w:themeColor="background1" w:themeShade="80"/>
              </w:rPr>
              <w:tab/>
            </w:r>
            <w:r w:rsidRPr="00BF4A47">
              <w:rPr>
                <w:b w:val="0"/>
                <w:bCs/>
                <w:noProof/>
                <w:webHidden/>
                <w:color w:val="808080" w:themeColor="background1" w:themeShade="80"/>
              </w:rPr>
              <w:fldChar w:fldCharType="begin"/>
            </w:r>
            <w:r w:rsidRPr="00BF4A47">
              <w:rPr>
                <w:b w:val="0"/>
                <w:bCs/>
                <w:noProof/>
                <w:webHidden/>
                <w:color w:val="808080" w:themeColor="background1" w:themeShade="80"/>
              </w:rPr>
              <w:instrText xml:space="preserve"> PAGEREF _Toc134447199 \h </w:instrText>
            </w:r>
            <w:r w:rsidRPr="00BF4A47">
              <w:rPr>
                <w:b w:val="0"/>
                <w:bCs/>
                <w:noProof/>
                <w:webHidden/>
                <w:color w:val="808080" w:themeColor="background1" w:themeShade="80"/>
              </w:rPr>
            </w:r>
            <w:r w:rsidRPr="00BF4A47">
              <w:rPr>
                <w:b w:val="0"/>
                <w:bCs/>
                <w:noProof/>
                <w:webHidden/>
                <w:color w:val="808080" w:themeColor="background1" w:themeShade="80"/>
              </w:rPr>
              <w:fldChar w:fldCharType="separate"/>
            </w:r>
            <w:r w:rsidRPr="00BF4A47">
              <w:rPr>
                <w:b w:val="0"/>
                <w:bCs/>
                <w:noProof/>
                <w:webHidden/>
                <w:color w:val="808080" w:themeColor="background1" w:themeShade="80"/>
              </w:rPr>
              <w:t>3</w:t>
            </w:r>
            <w:r w:rsidRPr="00BF4A47">
              <w:rPr>
                <w:b w:val="0"/>
                <w:bCs/>
                <w:noProof/>
                <w:webHidden/>
                <w:color w:val="808080" w:themeColor="background1" w:themeShade="80"/>
              </w:rPr>
              <w:fldChar w:fldCharType="end"/>
            </w:r>
          </w:hyperlink>
        </w:p>
        <w:p w14:paraId="09CC4714" w14:textId="134067C7" w:rsidR="00BF4A47" w:rsidRPr="00BF4A47" w:rsidRDefault="00BF4A47">
          <w:pPr>
            <w:pStyle w:val="TM1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bCs/>
              <w:noProof/>
              <w:color w:val="808080" w:themeColor="background1" w:themeShade="80"/>
              <w:spacing w:val="0"/>
              <w:kern w:val="2"/>
              <w:szCs w:val="22"/>
              <w:lang w:eastAsia="fr-FR" w:bidi="ar-SA"/>
              <w14:ligatures w14:val="standardContextual"/>
            </w:rPr>
          </w:pPr>
          <w:hyperlink w:anchor="_Toc134447200" w:history="1">
            <w:r w:rsidRPr="00BF4A47">
              <w:rPr>
                <w:rStyle w:val="Lienhypertexte"/>
                <w:b w:val="0"/>
                <w:bCs/>
                <w:noProof/>
                <w:color w:val="808080" w:themeColor="background1" w:themeShade="80"/>
              </w:rPr>
              <w:t>III.</w:t>
            </w:r>
            <w:r w:rsidRPr="00BF4A47">
              <w:rPr>
                <w:rFonts w:asciiTheme="minorHAnsi" w:eastAsiaTheme="minorEastAsia" w:hAnsiTheme="minorHAnsi" w:cstheme="minorBidi"/>
                <w:b w:val="0"/>
                <w:bCs/>
                <w:noProof/>
                <w:color w:val="808080" w:themeColor="background1" w:themeShade="80"/>
                <w:spacing w:val="0"/>
                <w:kern w:val="2"/>
                <w:szCs w:val="22"/>
                <w:lang w:eastAsia="fr-FR" w:bidi="ar-SA"/>
                <w14:ligatures w14:val="standardContextual"/>
              </w:rPr>
              <w:tab/>
            </w:r>
            <w:r w:rsidRPr="00BF4A47">
              <w:rPr>
                <w:rStyle w:val="Lienhypertexte"/>
                <w:b w:val="0"/>
                <w:bCs/>
                <w:noProof/>
                <w:color w:val="808080" w:themeColor="background1" w:themeShade="80"/>
              </w:rPr>
              <w:t>Résultats</w:t>
            </w:r>
            <w:r w:rsidRPr="00BF4A47">
              <w:rPr>
                <w:b w:val="0"/>
                <w:bCs/>
                <w:noProof/>
                <w:webHidden/>
                <w:color w:val="808080" w:themeColor="background1" w:themeShade="80"/>
              </w:rPr>
              <w:tab/>
            </w:r>
            <w:r w:rsidRPr="00BF4A47">
              <w:rPr>
                <w:b w:val="0"/>
                <w:bCs/>
                <w:noProof/>
                <w:webHidden/>
                <w:color w:val="808080" w:themeColor="background1" w:themeShade="80"/>
              </w:rPr>
              <w:fldChar w:fldCharType="begin"/>
            </w:r>
            <w:r w:rsidRPr="00BF4A47">
              <w:rPr>
                <w:b w:val="0"/>
                <w:bCs/>
                <w:noProof/>
                <w:webHidden/>
                <w:color w:val="808080" w:themeColor="background1" w:themeShade="80"/>
              </w:rPr>
              <w:instrText xml:space="preserve"> PAGEREF _Toc134447200 \h </w:instrText>
            </w:r>
            <w:r w:rsidRPr="00BF4A47">
              <w:rPr>
                <w:b w:val="0"/>
                <w:bCs/>
                <w:noProof/>
                <w:webHidden/>
                <w:color w:val="808080" w:themeColor="background1" w:themeShade="80"/>
              </w:rPr>
            </w:r>
            <w:r w:rsidRPr="00BF4A47">
              <w:rPr>
                <w:b w:val="0"/>
                <w:bCs/>
                <w:noProof/>
                <w:webHidden/>
                <w:color w:val="808080" w:themeColor="background1" w:themeShade="80"/>
              </w:rPr>
              <w:fldChar w:fldCharType="separate"/>
            </w:r>
            <w:r w:rsidRPr="00BF4A47">
              <w:rPr>
                <w:b w:val="0"/>
                <w:bCs/>
                <w:noProof/>
                <w:webHidden/>
                <w:color w:val="808080" w:themeColor="background1" w:themeShade="80"/>
              </w:rPr>
              <w:t>4</w:t>
            </w:r>
            <w:r w:rsidRPr="00BF4A47">
              <w:rPr>
                <w:b w:val="0"/>
                <w:bCs/>
                <w:noProof/>
                <w:webHidden/>
                <w:color w:val="808080" w:themeColor="background1" w:themeShade="80"/>
              </w:rPr>
              <w:fldChar w:fldCharType="end"/>
            </w:r>
          </w:hyperlink>
        </w:p>
        <w:p w14:paraId="7CCF6EFA" w14:textId="7E787262" w:rsidR="00BF4A47" w:rsidRPr="00BF4A47" w:rsidRDefault="00BF4A47">
          <w:pPr>
            <w:pStyle w:val="TM1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bCs/>
              <w:noProof/>
              <w:color w:val="808080" w:themeColor="background1" w:themeShade="80"/>
              <w:spacing w:val="0"/>
              <w:kern w:val="2"/>
              <w:szCs w:val="22"/>
              <w:lang w:eastAsia="fr-FR" w:bidi="ar-SA"/>
              <w14:ligatures w14:val="standardContextual"/>
            </w:rPr>
          </w:pPr>
          <w:hyperlink w:anchor="_Toc134447201" w:history="1">
            <w:r w:rsidRPr="00BF4A47">
              <w:rPr>
                <w:rStyle w:val="Lienhypertexte"/>
                <w:b w:val="0"/>
                <w:bCs/>
                <w:noProof/>
                <w:color w:val="808080" w:themeColor="background1" w:themeShade="80"/>
              </w:rPr>
              <w:t>IV.</w:t>
            </w:r>
            <w:r w:rsidRPr="00BF4A47">
              <w:rPr>
                <w:rFonts w:asciiTheme="minorHAnsi" w:eastAsiaTheme="minorEastAsia" w:hAnsiTheme="minorHAnsi" w:cstheme="minorBidi"/>
                <w:b w:val="0"/>
                <w:bCs/>
                <w:noProof/>
                <w:color w:val="808080" w:themeColor="background1" w:themeShade="80"/>
                <w:spacing w:val="0"/>
                <w:kern w:val="2"/>
                <w:szCs w:val="22"/>
                <w:lang w:eastAsia="fr-FR" w:bidi="ar-SA"/>
                <w14:ligatures w14:val="standardContextual"/>
              </w:rPr>
              <w:tab/>
            </w:r>
            <w:r w:rsidRPr="00BF4A47">
              <w:rPr>
                <w:rStyle w:val="Lienhypertexte"/>
                <w:b w:val="0"/>
                <w:bCs/>
                <w:noProof/>
                <w:color w:val="808080" w:themeColor="background1" w:themeShade="80"/>
              </w:rPr>
              <w:t>Analyse des résultats</w:t>
            </w:r>
            <w:r w:rsidRPr="00BF4A47">
              <w:rPr>
                <w:b w:val="0"/>
                <w:bCs/>
                <w:noProof/>
                <w:webHidden/>
                <w:color w:val="808080" w:themeColor="background1" w:themeShade="80"/>
              </w:rPr>
              <w:tab/>
            </w:r>
            <w:r w:rsidRPr="00BF4A47">
              <w:rPr>
                <w:b w:val="0"/>
                <w:bCs/>
                <w:noProof/>
                <w:webHidden/>
                <w:color w:val="808080" w:themeColor="background1" w:themeShade="80"/>
              </w:rPr>
              <w:fldChar w:fldCharType="begin"/>
            </w:r>
            <w:r w:rsidRPr="00BF4A47">
              <w:rPr>
                <w:b w:val="0"/>
                <w:bCs/>
                <w:noProof/>
                <w:webHidden/>
                <w:color w:val="808080" w:themeColor="background1" w:themeShade="80"/>
              </w:rPr>
              <w:instrText xml:space="preserve"> PAGEREF _Toc134447201 \h </w:instrText>
            </w:r>
            <w:r w:rsidRPr="00BF4A47">
              <w:rPr>
                <w:b w:val="0"/>
                <w:bCs/>
                <w:noProof/>
                <w:webHidden/>
                <w:color w:val="808080" w:themeColor="background1" w:themeShade="80"/>
              </w:rPr>
            </w:r>
            <w:r w:rsidRPr="00BF4A47">
              <w:rPr>
                <w:b w:val="0"/>
                <w:bCs/>
                <w:noProof/>
                <w:webHidden/>
                <w:color w:val="808080" w:themeColor="background1" w:themeShade="80"/>
              </w:rPr>
              <w:fldChar w:fldCharType="separate"/>
            </w:r>
            <w:r w:rsidRPr="00BF4A47">
              <w:rPr>
                <w:b w:val="0"/>
                <w:bCs/>
                <w:noProof/>
                <w:webHidden/>
                <w:color w:val="808080" w:themeColor="background1" w:themeShade="80"/>
              </w:rPr>
              <w:t>5</w:t>
            </w:r>
            <w:r w:rsidRPr="00BF4A47">
              <w:rPr>
                <w:b w:val="0"/>
                <w:bCs/>
                <w:noProof/>
                <w:webHidden/>
                <w:color w:val="808080" w:themeColor="background1" w:themeShade="80"/>
              </w:rPr>
              <w:fldChar w:fldCharType="end"/>
            </w:r>
          </w:hyperlink>
        </w:p>
        <w:p w14:paraId="592F8FB1" w14:textId="3CE16D2C" w:rsidR="00BF4A47" w:rsidRDefault="00BF4A47">
          <w:r w:rsidRPr="00BF4A47">
            <w:rPr>
              <w:bCs/>
              <w:color w:val="A6A6A6" w:themeColor="background1" w:themeShade="A6"/>
            </w:rPr>
            <w:fldChar w:fldCharType="end"/>
          </w:r>
        </w:p>
      </w:sdtContent>
    </w:sdt>
    <w:p w14:paraId="6460C340" w14:textId="77777777" w:rsidR="001F6A9B" w:rsidRPr="001F6A9B" w:rsidRDefault="001F6A9B" w:rsidP="001F6A9B">
      <w:pPr>
        <w:rPr>
          <w:b/>
          <w:bCs/>
        </w:rPr>
      </w:pPr>
    </w:p>
    <w:p w14:paraId="0609D3B8" w14:textId="77777777" w:rsidR="001F6A9B" w:rsidRPr="001F6A9B" w:rsidRDefault="001F6A9B" w:rsidP="001F6A9B">
      <w:pPr>
        <w:rPr>
          <w:b/>
          <w:bCs/>
        </w:rPr>
      </w:pPr>
    </w:p>
    <w:p w14:paraId="5D7141E9" w14:textId="77777777" w:rsidR="001F6A9B" w:rsidRPr="001F6A9B" w:rsidRDefault="001F6A9B" w:rsidP="001F6A9B">
      <w:pPr>
        <w:rPr>
          <w:b/>
          <w:bCs/>
        </w:rPr>
      </w:pPr>
    </w:p>
    <w:p w14:paraId="0D66591E" w14:textId="77777777" w:rsidR="001F6A9B" w:rsidRPr="001F6A9B" w:rsidRDefault="001F6A9B" w:rsidP="001F6A9B">
      <w:pPr>
        <w:rPr>
          <w:b/>
          <w:bCs/>
        </w:rPr>
      </w:pPr>
    </w:p>
    <w:p w14:paraId="7ADFB3A5" w14:textId="77777777" w:rsidR="001F6A9B" w:rsidRPr="001F6A9B" w:rsidRDefault="001F6A9B" w:rsidP="001F6A9B">
      <w:pPr>
        <w:rPr>
          <w:b/>
          <w:bCs/>
        </w:rPr>
      </w:pPr>
    </w:p>
    <w:p w14:paraId="3FC8B334" w14:textId="77777777" w:rsidR="001F6A9B" w:rsidRPr="001F6A9B" w:rsidRDefault="001F6A9B" w:rsidP="001F6A9B">
      <w:pPr>
        <w:rPr>
          <w:b/>
          <w:bCs/>
        </w:rPr>
      </w:pPr>
    </w:p>
    <w:p w14:paraId="51DE1E08" w14:textId="77777777" w:rsidR="001F6A9B" w:rsidRPr="001F6A9B" w:rsidRDefault="001F6A9B" w:rsidP="001F6A9B">
      <w:pPr>
        <w:rPr>
          <w:b/>
          <w:bCs/>
        </w:rPr>
      </w:pPr>
    </w:p>
    <w:p w14:paraId="2DEA34C8" w14:textId="77777777" w:rsidR="001F6A9B" w:rsidRPr="001F6A9B" w:rsidRDefault="001F6A9B" w:rsidP="001F6A9B">
      <w:pPr>
        <w:rPr>
          <w:b/>
          <w:bCs/>
        </w:rPr>
      </w:pPr>
    </w:p>
    <w:p w14:paraId="117AED5A" w14:textId="77777777" w:rsidR="001F6A9B" w:rsidRPr="001F6A9B" w:rsidRDefault="001F6A9B" w:rsidP="001F6A9B">
      <w:pPr>
        <w:rPr>
          <w:b/>
          <w:bCs/>
        </w:rPr>
      </w:pPr>
    </w:p>
    <w:p w14:paraId="26DA5023" w14:textId="77777777" w:rsidR="001F6A9B" w:rsidRPr="001F6A9B" w:rsidRDefault="001F6A9B" w:rsidP="001F6A9B">
      <w:pPr>
        <w:rPr>
          <w:b/>
          <w:bCs/>
        </w:rPr>
      </w:pPr>
    </w:p>
    <w:p w14:paraId="7CA6F94F" w14:textId="77777777" w:rsidR="001F6A9B" w:rsidRPr="001F6A9B" w:rsidRDefault="001F6A9B" w:rsidP="001F6A9B">
      <w:pPr>
        <w:rPr>
          <w:b/>
          <w:bCs/>
        </w:rPr>
      </w:pPr>
    </w:p>
    <w:p w14:paraId="0EB9B0BD" w14:textId="77777777" w:rsidR="001F6A9B" w:rsidRPr="001F6A9B" w:rsidRDefault="001F6A9B" w:rsidP="001F6A9B">
      <w:pPr>
        <w:rPr>
          <w:b/>
          <w:bCs/>
        </w:rPr>
      </w:pPr>
    </w:p>
    <w:p w14:paraId="05F495C3" w14:textId="77777777" w:rsidR="001F6A9B" w:rsidRPr="001F6A9B" w:rsidRDefault="001F6A9B" w:rsidP="001F6A9B">
      <w:pPr>
        <w:rPr>
          <w:b/>
          <w:bCs/>
        </w:rPr>
      </w:pPr>
    </w:p>
    <w:p w14:paraId="1D0986BA" w14:textId="77777777" w:rsidR="001F6A9B" w:rsidRPr="001F6A9B" w:rsidRDefault="001F6A9B" w:rsidP="001F6A9B">
      <w:pPr>
        <w:rPr>
          <w:b/>
          <w:bCs/>
        </w:rPr>
      </w:pPr>
    </w:p>
    <w:p w14:paraId="51FFA1BD" w14:textId="77777777" w:rsidR="001F6A9B" w:rsidRPr="001F6A9B" w:rsidRDefault="001F6A9B" w:rsidP="001F6A9B">
      <w:pPr>
        <w:rPr>
          <w:b/>
          <w:bCs/>
        </w:rPr>
      </w:pPr>
    </w:p>
    <w:p w14:paraId="527CAAA9" w14:textId="77777777" w:rsidR="001F6A9B" w:rsidRPr="001F6A9B" w:rsidRDefault="001F6A9B" w:rsidP="001F6A9B">
      <w:pPr>
        <w:rPr>
          <w:b/>
          <w:bCs/>
        </w:rPr>
      </w:pPr>
    </w:p>
    <w:p w14:paraId="45D4C4AB" w14:textId="77777777" w:rsidR="001F6A9B" w:rsidRPr="001F6A9B" w:rsidRDefault="001F6A9B" w:rsidP="001F6A9B">
      <w:pPr>
        <w:rPr>
          <w:b/>
          <w:bCs/>
        </w:rPr>
      </w:pPr>
    </w:p>
    <w:p w14:paraId="51D27453" w14:textId="77777777" w:rsidR="001F6A9B" w:rsidRPr="001F6A9B" w:rsidRDefault="001F6A9B" w:rsidP="001F6A9B">
      <w:pPr>
        <w:rPr>
          <w:b/>
          <w:bCs/>
        </w:rPr>
      </w:pPr>
    </w:p>
    <w:p w14:paraId="5F360E24" w14:textId="77777777" w:rsidR="001F6A9B" w:rsidRPr="001F6A9B" w:rsidRDefault="001F6A9B" w:rsidP="001F6A9B">
      <w:pPr>
        <w:rPr>
          <w:b/>
          <w:bCs/>
        </w:rPr>
      </w:pPr>
    </w:p>
    <w:p w14:paraId="43D3D5A3" w14:textId="77777777" w:rsidR="001F6A9B" w:rsidRPr="001F6A9B" w:rsidRDefault="001F6A9B" w:rsidP="001F6A9B">
      <w:pPr>
        <w:rPr>
          <w:b/>
          <w:bCs/>
        </w:rPr>
      </w:pPr>
    </w:p>
    <w:p w14:paraId="0E1930E5" w14:textId="77777777" w:rsidR="001F6A9B" w:rsidRPr="001F6A9B" w:rsidRDefault="001F6A9B" w:rsidP="001F6A9B">
      <w:pPr>
        <w:rPr>
          <w:b/>
          <w:bCs/>
        </w:rPr>
      </w:pPr>
    </w:p>
    <w:p w14:paraId="702374A0" w14:textId="77777777" w:rsidR="001F6A9B" w:rsidRPr="001F6A9B" w:rsidRDefault="001F6A9B" w:rsidP="001F6A9B">
      <w:pPr>
        <w:rPr>
          <w:b/>
          <w:bCs/>
        </w:rPr>
      </w:pPr>
    </w:p>
    <w:p w14:paraId="3940CCB6" w14:textId="77777777" w:rsidR="001F6A9B" w:rsidRPr="001F6A9B" w:rsidRDefault="001F6A9B" w:rsidP="001F6A9B">
      <w:pPr>
        <w:rPr>
          <w:b/>
          <w:bCs/>
        </w:rPr>
      </w:pPr>
    </w:p>
    <w:p w14:paraId="6B2B9F90" w14:textId="77777777" w:rsidR="001F6A9B" w:rsidRPr="001F6A9B" w:rsidRDefault="001F6A9B" w:rsidP="001F6A9B">
      <w:pPr>
        <w:rPr>
          <w:b/>
          <w:bCs/>
        </w:rPr>
      </w:pPr>
    </w:p>
    <w:p w14:paraId="10A7B305" w14:textId="77777777" w:rsidR="001F6A9B" w:rsidRPr="001F6A9B" w:rsidRDefault="001F6A9B" w:rsidP="001F6A9B">
      <w:pPr>
        <w:rPr>
          <w:b/>
          <w:bCs/>
        </w:rPr>
      </w:pPr>
    </w:p>
    <w:p w14:paraId="5F357187" w14:textId="77777777" w:rsidR="001F6A9B" w:rsidRPr="001F6A9B" w:rsidRDefault="001F6A9B" w:rsidP="001F6A9B">
      <w:pPr>
        <w:rPr>
          <w:b/>
          <w:bCs/>
        </w:rPr>
      </w:pPr>
    </w:p>
    <w:p w14:paraId="64BB7F31" w14:textId="77777777" w:rsidR="001F6A9B" w:rsidRPr="001F6A9B" w:rsidRDefault="001F6A9B" w:rsidP="001F6A9B">
      <w:pPr>
        <w:rPr>
          <w:b/>
          <w:bCs/>
        </w:rPr>
      </w:pPr>
    </w:p>
    <w:p w14:paraId="78E7BC68" w14:textId="77777777" w:rsidR="001F6A9B" w:rsidRPr="001F6A9B" w:rsidRDefault="001F6A9B" w:rsidP="001F6A9B">
      <w:pPr>
        <w:rPr>
          <w:b/>
          <w:bCs/>
        </w:rPr>
      </w:pPr>
    </w:p>
    <w:p w14:paraId="767AA005" w14:textId="77777777" w:rsidR="001F6A9B" w:rsidRPr="001F6A9B" w:rsidRDefault="001F6A9B" w:rsidP="001F6A9B">
      <w:pPr>
        <w:rPr>
          <w:b/>
          <w:bCs/>
        </w:rPr>
      </w:pPr>
    </w:p>
    <w:p w14:paraId="63C6A1AC" w14:textId="77777777" w:rsidR="001F6A9B" w:rsidRPr="001F6A9B" w:rsidRDefault="001F6A9B" w:rsidP="001F6A9B">
      <w:pPr>
        <w:rPr>
          <w:b/>
          <w:bCs/>
        </w:rPr>
      </w:pPr>
    </w:p>
    <w:p w14:paraId="4F736229" w14:textId="77777777" w:rsidR="001F6A9B" w:rsidRPr="001F6A9B" w:rsidRDefault="001F6A9B" w:rsidP="001F6A9B">
      <w:pPr>
        <w:rPr>
          <w:b/>
          <w:bCs/>
        </w:rPr>
      </w:pPr>
    </w:p>
    <w:p w14:paraId="7081A3CE" w14:textId="77777777" w:rsidR="001F6A9B" w:rsidRDefault="001F6A9B" w:rsidP="001F6A9B"/>
    <w:p w14:paraId="14642E43" w14:textId="77777777" w:rsidR="000A4CC4" w:rsidRDefault="000A4CC4" w:rsidP="001F6A9B"/>
    <w:p w14:paraId="209042C4" w14:textId="77777777" w:rsidR="000A4CC4" w:rsidRDefault="000A4CC4" w:rsidP="001F6A9B"/>
    <w:p w14:paraId="355B333D" w14:textId="77777777" w:rsidR="00BF4A47" w:rsidRDefault="00BF4A47" w:rsidP="001F6A9B"/>
    <w:p w14:paraId="7A37173B" w14:textId="77777777" w:rsidR="00BF4A47" w:rsidRDefault="00BF4A47" w:rsidP="001F6A9B"/>
    <w:p w14:paraId="7A9F0482" w14:textId="77777777" w:rsidR="00BF4A47" w:rsidRDefault="00BF4A47" w:rsidP="001F6A9B"/>
    <w:p w14:paraId="6EA15BCF" w14:textId="77777777" w:rsidR="00BF4A47" w:rsidRDefault="00BF4A47" w:rsidP="001F6A9B"/>
    <w:p w14:paraId="6395324D" w14:textId="77777777" w:rsidR="00BF4A47" w:rsidRDefault="00BF4A47" w:rsidP="001F6A9B"/>
    <w:p w14:paraId="36F048EA" w14:textId="77777777" w:rsidR="00BF4A47" w:rsidRDefault="00BF4A47" w:rsidP="001F6A9B"/>
    <w:p w14:paraId="46D4A995" w14:textId="77777777" w:rsidR="00031748" w:rsidRPr="001F6A9B" w:rsidRDefault="00031748" w:rsidP="001F6A9B"/>
    <w:p w14:paraId="3E9CE496" w14:textId="5B786AA9" w:rsidR="001F6A9B" w:rsidRPr="001F6A9B" w:rsidRDefault="001F6A9B" w:rsidP="001F6A9B">
      <w:pPr>
        <w:pStyle w:val="Titre"/>
        <w:numPr>
          <w:ilvl w:val="0"/>
          <w:numId w:val="9"/>
        </w:numPr>
        <w:rPr>
          <w:lang w:val="fr-FR"/>
        </w:rPr>
      </w:pPr>
      <w:bookmarkStart w:id="1" w:name="_Toc134447198"/>
      <w:r w:rsidRPr="001F6A9B">
        <w:rPr>
          <w:lang w:val="fr-FR"/>
        </w:rPr>
        <w:lastRenderedPageBreak/>
        <w:t>Description des scenarios</w:t>
      </w:r>
      <w:bookmarkEnd w:id="1"/>
    </w:p>
    <w:p w14:paraId="13573C93" w14:textId="77777777" w:rsidR="001F6A9B" w:rsidRPr="001F6A9B" w:rsidRDefault="001F6A9B" w:rsidP="001F6A9B"/>
    <w:p w14:paraId="6F45952A" w14:textId="77777777" w:rsidR="001F6A9B" w:rsidRPr="001F6A9B" w:rsidRDefault="001F6A9B" w:rsidP="001F6A9B"/>
    <w:p w14:paraId="223E91BA" w14:textId="77777777" w:rsidR="001F6A9B" w:rsidRPr="001F6A9B" w:rsidRDefault="001F6A9B" w:rsidP="001F6A9B"/>
    <w:p w14:paraId="467F47D8" w14:textId="77777777" w:rsidR="001F6A9B" w:rsidRPr="001F6A9B" w:rsidRDefault="001F6A9B" w:rsidP="001F6A9B"/>
    <w:p w14:paraId="7B1020CA" w14:textId="77777777" w:rsidR="001F6A9B" w:rsidRPr="001F6A9B" w:rsidRDefault="001F6A9B" w:rsidP="001F6A9B"/>
    <w:p w14:paraId="4E5C9210" w14:textId="77777777" w:rsidR="001F6A9B" w:rsidRPr="001F6A9B" w:rsidRDefault="001F6A9B" w:rsidP="001F6A9B"/>
    <w:p w14:paraId="7F8AFCF3" w14:textId="77777777" w:rsidR="001F6A9B" w:rsidRPr="001F6A9B" w:rsidRDefault="001F6A9B" w:rsidP="001F6A9B"/>
    <w:p w14:paraId="140F1479" w14:textId="77777777" w:rsidR="001F6A9B" w:rsidRPr="001F6A9B" w:rsidRDefault="001F6A9B" w:rsidP="001F6A9B"/>
    <w:p w14:paraId="58979154" w14:textId="77777777" w:rsidR="001F6A9B" w:rsidRPr="001F6A9B" w:rsidRDefault="001F6A9B" w:rsidP="001F6A9B"/>
    <w:p w14:paraId="5FEBC7DF" w14:textId="77777777" w:rsidR="001F6A9B" w:rsidRPr="001F6A9B" w:rsidRDefault="001F6A9B" w:rsidP="001F6A9B"/>
    <w:p w14:paraId="38E9D8A5" w14:textId="77777777" w:rsidR="001F6A9B" w:rsidRPr="001F6A9B" w:rsidRDefault="001F6A9B" w:rsidP="001F6A9B"/>
    <w:p w14:paraId="08680150" w14:textId="77777777" w:rsidR="001F6A9B" w:rsidRPr="001F6A9B" w:rsidRDefault="001F6A9B" w:rsidP="001F6A9B"/>
    <w:p w14:paraId="40822314" w14:textId="77777777" w:rsidR="001F6A9B" w:rsidRPr="001F6A9B" w:rsidRDefault="001F6A9B" w:rsidP="001F6A9B"/>
    <w:p w14:paraId="20B6F15D" w14:textId="77777777" w:rsidR="001F6A9B" w:rsidRPr="001F6A9B" w:rsidRDefault="001F6A9B" w:rsidP="001F6A9B"/>
    <w:p w14:paraId="77BCBE0B" w14:textId="77777777" w:rsidR="001F6A9B" w:rsidRPr="001F6A9B" w:rsidRDefault="001F6A9B" w:rsidP="001F6A9B"/>
    <w:p w14:paraId="35FB5AE2" w14:textId="77777777" w:rsidR="001F6A9B" w:rsidRPr="001F6A9B" w:rsidRDefault="001F6A9B" w:rsidP="001F6A9B"/>
    <w:p w14:paraId="038C7AD2" w14:textId="77777777" w:rsidR="001F6A9B" w:rsidRPr="001F6A9B" w:rsidRDefault="001F6A9B" w:rsidP="001F6A9B"/>
    <w:p w14:paraId="10A49AF8" w14:textId="77777777" w:rsidR="001F6A9B" w:rsidRPr="001F6A9B" w:rsidRDefault="001F6A9B" w:rsidP="001F6A9B"/>
    <w:p w14:paraId="61CBB0E3" w14:textId="77777777" w:rsidR="001F6A9B" w:rsidRPr="001F6A9B" w:rsidRDefault="001F6A9B" w:rsidP="001F6A9B"/>
    <w:p w14:paraId="6DECCA18" w14:textId="77777777" w:rsidR="001F6A9B" w:rsidRPr="001F6A9B" w:rsidRDefault="001F6A9B" w:rsidP="001F6A9B"/>
    <w:p w14:paraId="3BFC6B1B" w14:textId="77777777" w:rsidR="001F6A9B" w:rsidRPr="001F6A9B" w:rsidRDefault="001F6A9B" w:rsidP="001F6A9B"/>
    <w:p w14:paraId="3BB80301" w14:textId="77777777" w:rsidR="001F6A9B" w:rsidRPr="001F6A9B" w:rsidRDefault="001F6A9B" w:rsidP="001F6A9B"/>
    <w:p w14:paraId="54B8F781" w14:textId="77777777" w:rsidR="001F6A9B" w:rsidRPr="001F6A9B" w:rsidRDefault="001F6A9B" w:rsidP="001F6A9B"/>
    <w:p w14:paraId="1C40ED89" w14:textId="77777777" w:rsidR="001F6A9B" w:rsidRPr="001F6A9B" w:rsidRDefault="001F6A9B" w:rsidP="001F6A9B"/>
    <w:p w14:paraId="57A11241" w14:textId="77777777" w:rsidR="001F6A9B" w:rsidRPr="001F6A9B" w:rsidRDefault="001F6A9B" w:rsidP="001F6A9B"/>
    <w:p w14:paraId="73335FAA" w14:textId="77777777" w:rsidR="001F6A9B" w:rsidRPr="001F6A9B" w:rsidRDefault="001F6A9B" w:rsidP="001F6A9B"/>
    <w:p w14:paraId="6F833C25" w14:textId="77777777" w:rsidR="001F6A9B" w:rsidRPr="001F6A9B" w:rsidRDefault="001F6A9B" w:rsidP="001F6A9B"/>
    <w:p w14:paraId="670544D2" w14:textId="77777777" w:rsidR="001F6A9B" w:rsidRPr="001F6A9B" w:rsidRDefault="001F6A9B" w:rsidP="001F6A9B"/>
    <w:p w14:paraId="14EF60A6" w14:textId="77777777" w:rsidR="001F6A9B" w:rsidRPr="001F6A9B" w:rsidRDefault="001F6A9B" w:rsidP="001F6A9B"/>
    <w:p w14:paraId="570ADF18" w14:textId="77777777" w:rsidR="001F6A9B" w:rsidRPr="001F6A9B" w:rsidRDefault="001F6A9B" w:rsidP="001F6A9B"/>
    <w:p w14:paraId="1F4AEB19" w14:textId="77777777" w:rsidR="001F6A9B" w:rsidRPr="001F6A9B" w:rsidRDefault="001F6A9B" w:rsidP="001F6A9B"/>
    <w:p w14:paraId="1B4FDEF9" w14:textId="77777777" w:rsidR="001F6A9B" w:rsidRPr="001F6A9B" w:rsidRDefault="001F6A9B" w:rsidP="001F6A9B"/>
    <w:p w14:paraId="73CDA2F8" w14:textId="77777777" w:rsidR="001F6A9B" w:rsidRPr="001F6A9B" w:rsidRDefault="001F6A9B" w:rsidP="001F6A9B"/>
    <w:p w14:paraId="052C3C5E" w14:textId="77777777" w:rsidR="001F6A9B" w:rsidRPr="001F6A9B" w:rsidRDefault="001F6A9B" w:rsidP="001F6A9B"/>
    <w:p w14:paraId="6C26F0FD" w14:textId="77777777" w:rsidR="001F6A9B" w:rsidRPr="001F6A9B" w:rsidRDefault="001F6A9B" w:rsidP="001F6A9B"/>
    <w:p w14:paraId="44708352" w14:textId="77777777" w:rsidR="001F6A9B" w:rsidRPr="001F6A9B" w:rsidRDefault="001F6A9B" w:rsidP="001F6A9B"/>
    <w:p w14:paraId="37EE2B04" w14:textId="77777777" w:rsidR="001F6A9B" w:rsidRPr="001F6A9B" w:rsidRDefault="001F6A9B" w:rsidP="001F6A9B"/>
    <w:p w14:paraId="40F70E00" w14:textId="77777777" w:rsidR="001F6A9B" w:rsidRPr="001F6A9B" w:rsidRDefault="001F6A9B" w:rsidP="001F6A9B"/>
    <w:p w14:paraId="2D7B1E04" w14:textId="77777777" w:rsidR="001F6A9B" w:rsidRPr="001F6A9B" w:rsidRDefault="001F6A9B" w:rsidP="001F6A9B"/>
    <w:p w14:paraId="688A5EB0" w14:textId="77777777" w:rsidR="001F6A9B" w:rsidRPr="001F6A9B" w:rsidRDefault="001F6A9B" w:rsidP="001F6A9B"/>
    <w:p w14:paraId="2A34B818" w14:textId="77777777" w:rsidR="001F6A9B" w:rsidRPr="001F6A9B" w:rsidRDefault="001F6A9B" w:rsidP="001F6A9B"/>
    <w:p w14:paraId="362A99CE" w14:textId="77777777" w:rsidR="001F6A9B" w:rsidRPr="001F6A9B" w:rsidRDefault="001F6A9B" w:rsidP="001F6A9B"/>
    <w:p w14:paraId="192FD27A" w14:textId="77777777" w:rsidR="001F6A9B" w:rsidRPr="001F6A9B" w:rsidRDefault="001F6A9B" w:rsidP="001F6A9B"/>
    <w:p w14:paraId="55DC1FE3" w14:textId="77777777" w:rsidR="001F6A9B" w:rsidRPr="001F6A9B" w:rsidRDefault="001F6A9B" w:rsidP="001F6A9B"/>
    <w:p w14:paraId="7E181B83" w14:textId="77777777" w:rsidR="001F6A9B" w:rsidRPr="001F6A9B" w:rsidRDefault="001F6A9B" w:rsidP="001F6A9B"/>
    <w:p w14:paraId="404C278B" w14:textId="77777777" w:rsidR="001F6A9B" w:rsidRPr="001F6A9B" w:rsidRDefault="001F6A9B" w:rsidP="001F6A9B"/>
    <w:p w14:paraId="4512BAA7" w14:textId="77777777" w:rsidR="001F6A9B" w:rsidRPr="001F6A9B" w:rsidRDefault="001F6A9B" w:rsidP="001F6A9B"/>
    <w:p w14:paraId="6DF4A234" w14:textId="77777777" w:rsidR="001F6A9B" w:rsidRPr="001F6A9B" w:rsidRDefault="001F6A9B" w:rsidP="001F6A9B"/>
    <w:p w14:paraId="554DE866" w14:textId="77777777" w:rsidR="001F6A9B" w:rsidRPr="001F6A9B" w:rsidRDefault="001F6A9B" w:rsidP="001F6A9B"/>
    <w:p w14:paraId="14B1346D" w14:textId="77777777" w:rsidR="000A4CC4" w:rsidRPr="001F6A9B" w:rsidRDefault="000A4CC4" w:rsidP="001F6A9B"/>
    <w:p w14:paraId="404420F3" w14:textId="70B029B1" w:rsidR="001F6A9B" w:rsidRDefault="001F6A9B" w:rsidP="001F6A9B">
      <w:pPr>
        <w:pStyle w:val="Titre"/>
        <w:numPr>
          <w:ilvl w:val="0"/>
          <w:numId w:val="9"/>
        </w:numPr>
      </w:pPr>
      <w:bookmarkStart w:id="2" w:name="_Toc134447199"/>
      <w:r w:rsidRPr="001F6A9B">
        <w:rPr>
          <w:lang w:val="fr-FR"/>
        </w:rPr>
        <w:lastRenderedPageBreak/>
        <w:t>Métriques retenues</w:t>
      </w:r>
      <w:bookmarkEnd w:id="2"/>
    </w:p>
    <w:p w14:paraId="5A4E81ED" w14:textId="77777777" w:rsidR="001F6A9B" w:rsidRDefault="001F6A9B" w:rsidP="001F6A9B"/>
    <w:p w14:paraId="47C99FD5" w14:textId="77777777" w:rsidR="001F6A9B" w:rsidRDefault="001F6A9B" w:rsidP="001F6A9B"/>
    <w:p w14:paraId="759E5CAA" w14:textId="77777777" w:rsidR="001F6A9B" w:rsidRDefault="001F6A9B" w:rsidP="001F6A9B"/>
    <w:p w14:paraId="123664A4" w14:textId="77777777" w:rsidR="001F6A9B" w:rsidRDefault="001F6A9B" w:rsidP="001F6A9B"/>
    <w:p w14:paraId="12E84006" w14:textId="77777777" w:rsidR="001F6A9B" w:rsidRDefault="001F6A9B" w:rsidP="001F6A9B"/>
    <w:p w14:paraId="06EA8B3A" w14:textId="77777777" w:rsidR="001F6A9B" w:rsidRDefault="001F6A9B" w:rsidP="001F6A9B"/>
    <w:p w14:paraId="6CA1AB37" w14:textId="77777777" w:rsidR="001F6A9B" w:rsidRDefault="001F6A9B" w:rsidP="001F6A9B"/>
    <w:p w14:paraId="5302B345" w14:textId="77777777" w:rsidR="001F6A9B" w:rsidRDefault="001F6A9B" w:rsidP="001F6A9B"/>
    <w:p w14:paraId="1DF89A53" w14:textId="77777777" w:rsidR="001F6A9B" w:rsidRDefault="001F6A9B" w:rsidP="001F6A9B"/>
    <w:p w14:paraId="2772669E" w14:textId="77777777" w:rsidR="001F6A9B" w:rsidRDefault="001F6A9B" w:rsidP="001F6A9B"/>
    <w:p w14:paraId="6909D369" w14:textId="77777777" w:rsidR="001F6A9B" w:rsidRDefault="001F6A9B" w:rsidP="001F6A9B"/>
    <w:p w14:paraId="5D6370D9" w14:textId="77777777" w:rsidR="001F6A9B" w:rsidRDefault="001F6A9B" w:rsidP="001F6A9B"/>
    <w:p w14:paraId="0804785C" w14:textId="77777777" w:rsidR="001F6A9B" w:rsidRDefault="001F6A9B" w:rsidP="001F6A9B"/>
    <w:p w14:paraId="040B3950" w14:textId="77777777" w:rsidR="001F6A9B" w:rsidRDefault="001F6A9B" w:rsidP="001F6A9B"/>
    <w:p w14:paraId="1CAD9352" w14:textId="77777777" w:rsidR="001F6A9B" w:rsidRDefault="001F6A9B" w:rsidP="001F6A9B"/>
    <w:p w14:paraId="02627588" w14:textId="77777777" w:rsidR="001F6A9B" w:rsidRDefault="001F6A9B" w:rsidP="001F6A9B"/>
    <w:p w14:paraId="3824E46F" w14:textId="77777777" w:rsidR="001F6A9B" w:rsidRDefault="001F6A9B" w:rsidP="001F6A9B"/>
    <w:p w14:paraId="4200927E" w14:textId="77777777" w:rsidR="001F6A9B" w:rsidRDefault="001F6A9B" w:rsidP="001F6A9B"/>
    <w:p w14:paraId="556B0392" w14:textId="77777777" w:rsidR="001F6A9B" w:rsidRDefault="001F6A9B" w:rsidP="001F6A9B"/>
    <w:p w14:paraId="705C171C" w14:textId="77777777" w:rsidR="001F6A9B" w:rsidRDefault="001F6A9B" w:rsidP="001F6A9B"/>
    <w:p w14:paraId="5C03EE23" w14:textId="77777777" w:rsidR="001F6A9B" w:rsidRDefault="001F6A9B" w:rsidP="001F6A9B"/>
    <w:p w14:paraId="5B83278E" w14:textId="77777777" w:rsidR="001F6A9B" w:rsidRDefault="001F6A9B" w:rsidP="001F6A9B"/>
    <w:p w14:paraId="4E3C229F" w14:textId="77777777" w:rsidR="001F6A9B" w:rsidRDefault="001F6A9B" w:rsidP="001F6A9B"/>
    <w:p w14:paraId="1C0D72BF" w14:textId="77777777" w:rsidR="001F6A9B" w:rsidRDefault="001F6A9B" w:rsidP="001F6A9B"/>
    <w:p w14:paraId="1E17F052" w14:textId="77777777" w:rsidR="001F6A9B" w:rsidRDefault="001F6A9B" w:rsidP="001F6A9B"/>
    <w:p w14:paraId="078BC62B" w14:textId="77777777" w:rsidR="001F6A9B" w:rsidRDefault="001F6A9B" w:rsidP="001F6A9B"/>
    <w:p w14:paraId="22919F2F" w14:textId="77777777" w:rsidR="001F6A9B" w:rsidRDefault="001F6A9B" w:rsidP="001F6A9B"/>
    <w:p w14:paraId="2A8DA99E" w14:textId="77777777" w:rsidR="001F6A9B" w:rsidRDefault="001F6A9B" w:rsidP="001F6A9B"/>
    <w:p w14:paraId="74BDA75F" w14:textId="77777777" w:rsidR="001F6A9B" w:rsidRDefault="001F6A9B" w:rsidP="001F6A9B"/>
    <w:p w14:paraId="420ECCEC" w14:textId="77777777" w:rsidR="001F6A9B" w:rsidRDefault="001F6A9B" w:rsidP="001F6A9B"/>
    <w:p w14:paraId="20FFAC1B" w14:textId="77777777" w:rsidR="001F6A9B" w:rsidRDefault="001F6A9B" w:rsidP="001F6A9B"/>
    <w:p w14:paraId="6B21929D" w14:textId="77777777" w:rsidR="001F6A9B" w:rsidRDefault="001F6A9B" w:rsidP="001F6A9B"/>
    <w:p w14:paraId="32C4F9F2" w14:textId="77777777" w:rsidR="001F6A9B" w:rsidRDefault="001F6A9B" w:rsidP="001F6A9B"/>
    <w:p w14:paraId="55D47E66" w14:textId="77777777" w:rsidR="001F6A9B" w:rsidRDefault="001F6A9B" w:rsidP="001F6A9B"/>
    <w:p w14:paraId="6AC8CE69" w14:textId="77777777" w:rsidR="001F6A9B" w:rsidRDefault="001F6A9B" w:rsidP="001F6A9B"/>
    <w:p w14:paraId="7E7D9CC1" w14:textId="77777777" w:rsidR="001F6A9B" w:rsidRDefault="001F6A9B" w:rsidP="001F6A9B"/>
    <w:p w14:paraId="20F6A652" w14:textId="77777777" w:rsidR="001F6A9B" w:rsidRDefault="001F6A9B" w:rsidP="001F6A9B"/>
    <w:p w14:paraId="7C9065A4" w14:textId="77777777" w:rsidR="001F6A9B" w:rsidRDefault="001F6A9B" w:rsidP="001F6A9B"/>
    <w:p w14:paraId="4BE47D3D" w14:textId="77777777" w:rsidR="001F6A9B" w:rsidRDefault="001F6A9B" w:rsidP="001F6A9B"/>
    <w:p w14:paraId="3D7BF30C" w14:textId="77777777" w:rsidR="001F6A9B" w:rsidRDefault="001F6A9B" w:rsidP="001F6A9B"/>
    <w:p w14:paraId="2F4E0B86" w14:textId="77777777" w:rsidR="001F6A9B" w:rsidRDefault="001F6A9B" w:rsidP="001F6A9B"/>
    <w:p w14:paraId="4E051931" w14:textId="77777777" w:rsidR="001F6A9B" w:rsidRDefault="001F6A9B" w:rsidP="001F6A9B"/>
    <w:p w14:paraId="1BB2C4B6" w14:textId="77777777" w:rsidR="001F6A9B" w:rsidRDefault="001F6A9B" w:rsidP="001F6A9B"/>
    <w:p w14:paraId="6080716E" w14:textId="77777777" w:rsidR="001F6A9B" w:rsidRDefault="001F6A9B" w:rsidP="001F6A9B"/>
    <w:p w14:paraId="36DC8277" w14:textId="77777777" w:rsidR="001F6A9B" w:rsidRDefault="001F6A9B" w:rsidP="001F6A9B"/>
    <w:p w14:paraId="5DF2643D" w14:textId="77777777" w:rsidR="001F6A9B" w:rsidRDefault="001F6A9B" w:rsidP="001F6A9B"/>
    <w:p w14:paraId="0B695E94" w14:textId="77777777" w:rsidR="001F6A9B" w:rsidRDefault="001F6A9B" w:rsidP="001F6A9B"/>
    <w:p w14:paraId="053D533A" w14:textId="77777777" w:rsidR="001F6A9B" w:rsidRDefault="001F6A9B" w:rsidP="001F6A9B"/>
    <w:p w14:paraId="6F0CACF4" w14:textId="77777777" w:rsidR="001F6A9B" w:rsidRDefault="001F6A9B" w:rsidP="001F6A9B"/>
    <w:p w14:paraId="5BDB562C" w14:textId="77777777" w:rsidR="001F6A9B" w:rsidRDefault="001F6A9B" w:rsidP="001F6A9B"/>
    <w:p w14:paraId="0CE1F5E1" w14:textId="752C766B" w:rsidR="001F6A9B" w:rsidRDefault="001F6A9B" w:rsidP="001F6A9B">
      <w:pPr>
        <w:pStyle w:val="Titre"/>
        <w:numPr>
          <w:ilvl w:val="0"/>
          <w:numId w:val="9"/>
        </w:numPr>
      </w:pPr>
      <w:bookmarkStart w:id="3" w:name="_Toc134447200"/>
      <w:r>
        <w:lastRenderedPageBreak/>
        <w:t>Résultats</w:t>
      </w:r>
      <w:bookmarkEnd w:id="3"/>
    </w:p>
    <w:p w14:paraId="204EFD35" w14:textId="77777777" w:rsidR="001F6A9B" w:rsidRDefault="001F6A9B" w:rsidP="001F6A9B"/>
    <w:p w14:paraId="75AE1B01" w14:textId="77777777" w:rsidR="001F6A9B" w:rsidRDefault="001F6A9B" w:rsidP="001F6A9B"/>
    <w:p w14:paraId="77776A1D" w14:textId="77777777" w:rsidR="001F6A9B" w:rsidRDefault="001F6A9B" w:rsidP="001F6A9B"/>
    <w:p w14:paraId="0B8824A8" w14:textId="77777777" w:rsidR="001F6A9B" w:rsidRDefault="001F6A9B" w:rsidP="001F6A9B"/>
    <w:p w14:paraId="01E324B0" w14:textId="77777777" w:rsidR="001F6A9B" w:rsidRDefault="001F6A9B" w:rsidP="001F6A9B"/>
    <w:p w14:paraId="507BAE9D" w14:textId="77777777" w:rsidR="001F6A9B" w:rsidRDefault="001F6A9B" w:rsidP="001F6A9B"/>
    <w:p w14:paraId="32DC2E91" w14:textId="77777777" w:rsidR="001F6A9B" w:rsidRDefault="001F6A9B" w:rsidP="001F6A9B"/>
    <w:p w14:paraId="6581B284" w14:textId="77777777" w:rsidR="001F6A9B" w:rsidRDefault="001F6A9B" w:rsidP="001F6A9B"/>
    <w:p w14:paraId="0F2D5C4B" w14:textId="77777777" w:rsidR="001F6A9B" w:rsidRDefault="001F6A9B" w:rsidP="001F6A9B"/>
    <w:p w14:paraId="0B549EC5" w14:textId="77777777" w:rsidR="001F6A9B" w:rsidRDefault="001F6A9B" w:rsidP="001F6A9B"/>
    <w:p w14:paraId="010D76D9" w14:textId="77777777" w:rsidR="001F6A9B" w:rsidRDefault="001F6A9B" w:rsidP="001F6A9B"/>
    <w:p w14:paraId="7FDBB6FB" w14:textId="77777777" w:rsidR="001F6A9B" w:rsidRDefault="001F6A9B" w:rsidP="001F6A9B"/>
    <w:p w14:paraId="5FD8374D" w14:textId="77777777" w:rsidR="001F6A9B" w:rsidRDefault="001F6A9B" w:rsidP="001F6A9B"/>
    <w:p w14:paraId="7D79B353" w14:textId="77777777" w:rsidR="001F6A9B" w:rsidRDefault="001F6A9B" w:rsidP="001F6A9B"/>
    <w:p w14:paraId="23621E9B" w14:textId="77777777" w:rsidR="001F6A9B" w:rsidRDefault="001F6A9B" w:rsidP="001F6A9B"/>
    <w:p w14:paraId="688CA10F" w14:textId="77777777" w:rsidR="001F6A9B" w:rsidRDefault="001F6A9B" w:rsidP="001F6A9B"/>
    <w:p w14:paraId="36A83A03" w14:textId="77777777" w:rsidR="001F6A9B" w:rsidRDefault="001F6A9B" w:rsidP="001F6A9B"/>
    <w:p w14:paraId="48BC3E96" w14:textId="77777777" w:rsidR="001F6A9B" w:rsidRDefault="001F6A9B" w:rsidP="001F6A9B"/>
    <w:p w14:paraId="0AD1D963" w14:textId="77777777" w:rsidR="001F6A9B" w:rsidRDefault="001F6A9B" w:rsidP="001F6A9B"/>
    <w:p w14:paraId="5B398012" w14:textId="77777777" w:rsidR="001F6A9B" w:rsidRDefault="001F6A9B" w:rsidP="001F6A9B"/>
    <w:p w14:paraId="526DF410" w14:textId="77777777" w:rsidR="001F6A9B" w:rsidRDefault="001F6A9B" w:rsidP="001F6A9B"/>
    <w:p w14:paraId="281A25F5" w14:textId="77777777" w:rsidR="001F6A9B" w:rsidRDefault="001F6A9B" w:rsidP="001F6A9B"/>
    <w:p w14:paraId="3A2D66BF" w14:textId="77777777" w:rsidR="001F6A9B" w:rsidRDefault="001F6A9B" w:rsidP="001F6A9B"/>
    <w:p w14:paraId="6E8AFCAB" w14:textId="77777777" w:rsidR="001F6A9B" w:rsidRDefault="001F6A9B" w:rsidP="001F6A9B"/>
    <w:p w14:paraId="1DF94A51" w14:textId="77777777" w:rsidR="001F6A9B" w:rsidRDefault="001F6A9B" w:rsidP="001F6A9B"/>
    <w:p w14:paraId="701C47A5" w14:textId="77777777" w:rsidR="001F6A9B" w:rsidRDefault="001F6A9B" w:rsidP="001F6A9B"/>
    <w:p w14:paraId="6DE29223" w14:textId="77777777" w:rsidR="001F6A9B" w:rsidRDefault="001F6A9B" w:rsidP="001F6A9B"/>
    <w:p w14:paraId="20E40ED9" w14:textId="77777777" w:rsidR="001F6A9B" w:rsidRDefault="001F6A9B" w:rsidP="001F6A9B"/>
    <w:p w14:paraId="552993A3" w14:textId="77777777" w:rsidR="001F6A9B" w:rsidRDefault="001F6A9B" w:rsidP="001F6A9B"/>
    <w:p w14:paraId="3CB97BF9" w14:textId="77777777" w:rsidR="001F6A9B" w:rsidRDefault="001F6A9B" w:rsidP="001F6A9B"/>
    <w:p w14:paraId="51122960" w14:textId="77777777" w:rsidR="001F6A9B" w:rsidRDefault="001F6A9B" w:rsidP="001F6A9B"/>
    <w:p w14:paraId="26D80B81" w14:textId="77777777" w:rsidR="001F6A9B" w:rsidRDefault="001F6A9B" w:rsidP="001F6A9B"/>
    <w:p w14:paraId="715DC4B5" w14:textId="77777777" w:rsidR="001F6A9B" w:rsidRDefault="001F6A9B" w:rsidP="001F6A9B"/>
    <w:p w14:paraId="62F72F1A" w14:textId="77777777" w:rsidR="001F6A9B" w:rsidRDefault="001F6A9B" w:rsidP="001F6A9B"/>
    <w:p w14:paraId="2FD5261D" w14:textId="77777777" w:rsidR="001F6A9B" w:rsidRDefault="001F6A9B" w:rsidP="001F6A9B"/>
    <w:p w14:paraId="42D6188E" w14:textId="77777777" w:rsidR="001F6A9B" w:rsidRDefault="001F6A9B" w:rsidP="001F6A9B"/>
    <w:p w14:paraId="7B0E8730" w14:textId="77777777" w:rsidR="001F6A9B" w:rsidRDefault="001F6A9B" w:rsidP="001F6A9B"/>
    <w:p w14:paraId="7ED4B3C7" w14:textId="77777777" w:rsidR="001F6A9B" w:rsidRDefault="001F6A9B" w:rsidP="001F6A9B"/>
    <w:p w14:paraId="7D1EC49B" w14:textId="77777777" w:rsidR="001F6A9B" w:rsidRDefault="001F6A9B" w:rsidP="001F6A9B"/>
    <w:p w14:paraId="09007B0F" w14:textId="77777777" w:rsidR="001F6A9B" w:rsidRDefault="001F6A9B" w:rsidP="001F6A9B"/>
    <w:p w14:paraId="5B2F5672" w14:textId="77777777" w:rsidR="001F6A9B" w:rsidRDefault="001F6A9B" w:rsidP="001F6A9B"/>
    <w:p w14:paraId="1DC50982" w14:textId="77777777" w:rsidR="001F6A9B" w:rsidRDefault="001F6A9B" w:rsidP="001F6A9B"/>
    <w:p w14:paraId="4D727621" w14:textId="77777777" w:rsidR="001F6A9B" w:rsidRDefault="001F6A9B" w:rsidP="001F6A9B"/>
    <w:p w14:paraId="6D85C9E9" w14:textId="77777777" w:rsidR="001F6A9B" w:rsidRDefault="001F6A9B" w:rsidP="001F6A9B"/>
    <w:p w14:paraId="51A1B683" w14:textId="77777777" w:rsidR="001F6A9B" w:rsidRDefault="001F6A9B" w:rsidP="001F6A9B"/>
    <w:p w14:paraId="0D008875" w14:textId="77777777" w:rsidR="001F6A9B" w:rsidRDefault="001F6A9B" w:rsidP="001F6A9B"/>
    <w:p w14:paraId="02BD11A1" w14:textId="77777777" w:rsidR="001F6A9B" w:rsidRDefault="001F6A9B" w:rsidP="001F6A9B"/>
    <w:p w14:paraId="5888050D" w14:textId="77777777" w:rsidR="001F6A9B" w:rsidRDefault="001F6A9B" w:rsidP="001F6A9B"/>
    <w:p w14:paraId="02F09BA9" w14:textId="6E4173F6" w:rsidR="001F6A9B" w:rsidRPr="001F6A9B" w:rsidRDefault="001F6A9B" w:rsidP="001F6A9B">
      <w:pPr>
        <w:pStyle w:val="Titre"/>
        <w:numPr>
          <w:ilvl w:val="0"/>
          <w:numId w:val="9"/>
        </w:numPr>
      </w:pPr>
      <w:bookmarkStart w:id="4" w:name="_Toc134447201"/>
      <w:r>
        <w:lastRenderedPageBreak/>
        <w:t>Analyse des résultats</w:t>
      </w:r>
      <w:bookmarkEnd w:id="4"/>
    </w:p>
    <w:sectPr w:rsidR="001F6A9B" w:rsidRPr="001F6A9B" w:rsidSect="001F6A9B">
      <w:footerReference w:type="default" r:id="rId11"/>
      <w:pgSz w:w="11907" w:h="16839"/>
      <w:pgMar w:top="1417" w:right="1417" w:bottom="1417" w:left="1417" w:header="720" w:footer="965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B5350" w14:textId="77777777" w:rsidR="0035653B" w:rsidRDefault="0035653B">
      <w:r>
        <w:separator/>
      </w:r>
    </w:p>
  </w:endnote>
  <w:endnote w:type="continuationSeparator" w:id="0">
    <w:p w14:paraId="008CDD40" w14:textId="77777777" w:rsidR="0035653B" w:rsidRDefault="00356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3E052" w14:textId="5BD92BA0" w:rsidR="00B92EFB" w:rsidRDefault="00443BC4">
    <w:pPr>
      <w:pStyle w:val="Pieddepage"/>
      <w:jc w:val="right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2D56CD1" wp14:editId="6CE958B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9972675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e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573FE" w14:textId="15847D57" w:rsidR="00443BC4" w:rsidRPr="005864C3" w:rsidRDefault="00443BC4" w:rsidP="00443BC4">
                            <w:r w:rsidRPr="005864C3">
                              <w:t>Maxime Collette &amp; Ethan Huret</w:t>
                            </w:r>
                            <w:r w:rsidRPr="005864C3">
                              <w:tab/>
                            </w:r>
                            <w:r w:rsidRPr="005864C3">
                              <w:tab/>
                            </w:r>
                            <w:r w:rsidRPr="005864C3">
                              <w:tab/>
                            </w:r>
                            <w:r w:rsidRPr="005864C3">
                              <w:tab/>
                            </w:r>
                            <w:r w:rsidRPr="005864C3">
                              <w:tab/>
                            </w:r>
                            <w:r w:rsidRPr="005864C3">
                              <w:tab/>
                            </w:r>
                            <w:r w:rsidRPr="005864C3">
                              <w:tab/>
                            </w:r>
                            <w:r w:rsidRPr="005864C3">
                              <w:tab/>
                            </w:r>
                            <w:r w:rsidRPr="005864C3">
                              <w:tab/>
                            </w:r>
                            <w:r w:rsidRPr="005864C3">
                              <w:tab/>
                            </w:r>
                            <w:r w:rsidRPr="005864C3">
                              <w:tab/>
                            </w:r>
                            <w:r w:rsidRPr="005864C3">
                              <w:tab/>
                              <w:t>Réseau sans-fil</w:t>
                            </w:r>
                            <w:sdt>
                              <w:sdtPr>
                                <w:alias w:val="Date "/>
                                <w:tag w:val=""/>
                                <w:id w:val="-1063724354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dd MMMM 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 w:rsidRPr="005864C3">
                                  <w:t xml:space="preserve">     </w:t>
                                </w:r>
                              </w:sdtContent>
                            </w:sdt>
                          </w:p>
                          <w:p w14:paraId="574FBC5A" w14:textId="77777777" w:rsidR="00443BC4" w:rsidRPr="005864C3" w:rsidRDefault="00443BC4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2D56CD1" id="Groupe 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" fillcolor="#7f7f7f [1612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465573FE" w14:textId="15847D57" w:rsidR="00443BC4" w:rsidRPr="005864C3" w:rsidRDefault="00443BC4" w:rsidP="00443BC4">
                      <w:r w:rsidRPr="005864C3">
                        <w:t>Maxime Collette &amp; Ethan Huret</w:t>
                      </w:r>
                      <w:r w:rsidRPr="005864C3">
                        <w:tab/>
                      </w:r>
                      <w:r w:rsidRPr="005864C3">
                        <w:tab/>
                      </w:r>
                      <w:r w:rsidRPr="005864C3">
                        <w:tab/>
                      </w:r>
                      <w:r w:rsidRPr="005864C3">
                        <w:tab/>
                      </w:r>
                      <w:r w:rsidRPr="005864C3">
                        <w:tab/>
                      </w:r>
                      <w:r w:rsidRPr="005864C3">
                        <w:tab/>
                      </w:r>
                      <w:r w:rsidRPr="005864C3">
                        <w:tab/>
                      </w:r>
                      <w:r w:rsidRPr="005864C3">
                        <w:tab/>
                      </w:r>
                      <w:r w:rsidRPr="005864C3">
                        <w:tab/>
                      </w:r>
                      <w:r w:rsidRPr="005864C3">
                        <w:tab/>
                      </w:r>
                      <w:r w:rsidRPr="005864C3">
                        <w:tab/>
                      </w:r>
                      <w:r w:rsidRPr="005864C3">
                        <w:tab/>
                        <w:t>Réseau sans-fil</w:t>
                      </w:r>
                      <w:sdt>
                        <w:sdtPr>
                          <w:alias w:val="Date "/>
                          <w:tag w:val=""/>
                          <w:id w:val="-106372435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d MMMM 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Pr="005864C3">
                            <w:t xml:space="preserve">     </w:t>
                          </w:r>
                        </w:sdtContent>
                      </w:sdt>
                    </w:p>
                    <w:p w14:paraId="574FBC5A" w14:textId="77777777" w:rsidR="00443BC4" w:rsidRPr="005864C3" w:rsidRDefault="00443BC4">
                      <w:pPr>
                        <w:jc w:val="right"/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9D0FA40" wp14:editId="7685683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9972675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C0E113F" w14:textId="77777777" w:rsidR="00443BC4" w:rsidRDefault="00443BC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D0FA40" id="Rectangle 8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" fillcolor="#7f7f7f [1612]" stroked="f" strokeweight="3pt">
              <v:textbox>
                <w:txbxContent>
                  <w:p w14:paraId="0C0E113F" w14:textId="77777777" w:rsidR="00443BC4" w:rsidRDefault="00443BC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AB14E" w14:textId="77777777" w:rsidR="0035653B" w:rsidRDefault="0035653B">
      <w:r>
        <w:separator/>
      </w:r>
    </w:p>
  </w:footnote>
  <w:footnote w:type="continuationSeparator" w:id="0">
    <w:p w14:paraId="3070062E" w14:textId="77777777" w:rsidR="0035653B" w:rsidRDefault="0035653B">
      <w:r>
        <w:separator/>
      </w:r>
    </w:p>
  </w:footnote>
  <w:footnote w:type="continuationNotice" w:id="1">
    <w:p w14:paraId="1349CCE7" w14:textId="77777777" w:rsidR="0035653B" w:rsidRDefault="0035653B">
      <w:pPr>
        <w:rPr>
          <w:i/>
          <w:iCs/>
          <w:sz w:val="18"/>
        </w:rPr>
      </w:pPr>
      <w:r>
        <w:rPr>
          <w:i/>
          <w:iCs/>
          <w:sz w:val="18"/>
        </w:rPr>
        <w:t>(note de bas de page - suite)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F6D042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594DD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pStyle w:val="Listepuces"/>
      <w:lvlText w:val="*"/>
      <w:lvlJc w:val="left"/>
      <w:pPr>
        <w:ind w:left="0" w:firstLine="0"/>
      </w:pPr>
    </w:lvl>
  </w:abstractNum>
  <w:abstractNum w:abstractNumId="3" w15:restartNumberingAfterBreak="0">
    <w:nsid w:val="06AD3DD5"/>
    <w:multiLevelType w:val="hybridMultilevel"/>
    <w:tmpl w:val="F80231B2"/>
    <w:lvl w:ilvl="0" w:tplc="3BD23D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007DC"/>
    <w:multiLevelType w:val="hybridMultilevel"/>
    <w:tmpl w:val="D9E4800A"/>
    <w:lvl w:ilvl="0" w:tplc="A40A9148">
      <w:start w:val="1"/>
      <w:numFmt w:val="decimal"/>
      <w:pStyle w:val="Listenumros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imes New Roman" w:hint="default"/>
        <w:b/>
        <w:i w:val="0"/>
        <w:sz w:val="17"/>
        <w:szCs w:val="17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C01C95"/>
    <w:multiLevelType w:val="hybridMultilevel"/>
    <w:tmpl w:val="2AF8E258"/>
    <w:lvl w:ilvl="0" w:tplc="2BAA5DB4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882050">
    <w:abstractNumId w:val="1"/>
  </w:num>
  <w:num w:numId="2" w16cid:durableId="763036090">
    <w:abstractNumId w:val="2"/>
  </w:num>
  <w:num w:numId="3" w16cid:durableId="1505587677">
    <w:abstractNumId w:val="2"/>
    <w:lvlOverride w:ilvl="0">
      <w:lvl w:ilvl="0">
        <w:numFmt w:val="bullet"/>
        <w:pStyle w:val="Listepuces"/>
        <w:lvlText w:val=""/>
        <w:lvlJc w:val="left"/>
        <w:pPr>
          <w:tabs>
            <w:tab w:val="num" w:pos="360"/>
          </w:tabs>
          <w:ind w:left="504" w:hanging="216"/>
        </w:pPr>
        <w:rPr>
          <w:rFonts w:ascii="Symbol" w:hAnsi="Symbol" w:hint="default"/>
          <w:sz w:val="16"/>
          <w:szCs w:val="16"/>
        </w:rPr>
      </w:lvl>
    </w:lvlOverride>
  </w:num>
  <w:num w:numId="4" w16cid:durableId="415056071">
    <w:abstractNumId w:val="0"/>
  </w:num>
  <w:num w:numId="5" w16cid:durableId="526598299">
    <w:abstractNumId w:val="4"/>
  </w:num>
  <w:num w:numId="6" w16cid:durableId="235974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4316080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40484777">
    <w:abstractNumId w:val="3"/>
  </w:num>
  <w:num w:numId="9" w16cid:durableId="4840530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>
      <o:colormru v:ext="edit" colors="#d2d2d2,#cdcdcd,#c8c8c8"/>
    </o:shapedefaults>
  </w:hdrShapeDefaults>
  <w:footnotePr>
    <w:footnote w:id="-1"/>
    <w:footnote w:id="0"/>
    <w:footnote w:id="1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A9B"/>
    <w:rsid w:val="00031748"/>
    <w:rsid w:val="00076D55"/>
    <w:rsid w:val="000A4CC4"/>
    <w:rsid w:val="001F6A9B"/>
    <w:rsid w:val="0035653B"/>
    <w:rsid w:val="00443BC4"/>
    <w:rsid w:val="005864C3"/>
    <w:rsid w:val="007B1CB2"/>
    <w:rsid w:val="00B92EFB"/>
    <w:rsid w:val="00BF4A47"/>
    <w:rsid w:val="00CE3F39"/>
    <w:rsid w:val="00FA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2d2d2,#cdcdcd,#c8c8c8"/>
    </o:shapedefaults>
    <o:shapelayout v:ext="edit">
      <o:idmap v:ext="edit" data="2"/>
    </o:shapelayout>
  </w:shapeDefaults>
  <w:decimalSymbol w:val=","/>
  <w:listSeparator w:val=";"/>
  <w14:docId w14:val="044C0697"/>
  <w15:docId w15:val="{12EACFA6-6897-47F7-B356-1EE82C77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4CC4"/>
    <w:rPr>
      <w:rFonts w:ascii="Tahoma" w:hAnsi="Tahoma" w:cs="Tahoma"/>
      <w:sz w:val="22"/>
      <w:lang w:val="fr-FR" w:bidi="hi-IN"/>
    </w:rPr>
  </w:style>
  <w:style w:type="paragraph" w:styleId="Titre1">
    <w:name w:val="heading 1"/>
    <w:next w:val="Corpsdetexte"/>
    <w:qFormat/>
    <w:pPr>
      <w:keepNext/>
      <w:spacing w:before="200" w:after="100" w:line="280" w:lineRule="atLeast"/>
      <w:outlineLvl w:val="0"/>
    </w:pPr>
    <w:rPr>
      <w:rFonts w:ascii="Tahoma" w:hAnsi="Tahoma" w:cs="Tahoma"/>
      <w:b/>
      <w:spacing w:val="10"/>
      <w:sz w:val="24"/>
      <w:szCs w:val="24"/>
      <w:lang w:bidi="hi-IN"/>
    </w:rPr>
  </w:style>
  <w:style w:type="paragraph" w:styleId="Titre2">
    <w:name w:val="heading 2"/>
    <w:next w:val="Corpsdetexte"/>
    <w:qFormat/>
    <w:pPr>
      <w:keepNext/>
      <w:spacing w:before="100" w:after="100"/>
      <w:outlineLvl w:val="1"/>
    </w:pPr>
    <w:rPr>
      <w:rFonts w:ascii="Tahoma" w:hAnsi="Tahoma" w:cs="Tahoma"/>
      <w:b/>
      <w:spacing w:val="10"/>
      <w:kern w:val="28"/>
      <w:lang w:bidi="hi-IN"/>
    </w:rPr>
  </w:style>
  <w:style w:type="paragraph" w:styleId="Titre3">
    <w:name w:val="heading 3"/>
    <w:next w:val="Corpsdetexte"/>
    <w:qFormat/>
    <w:pPr>
      <w:keepNext/>
      <w:spacing w:before="100"/>
      <w:outlineLvl w:val="2"/>
    </w:pPr>
    <w:rPr>
      <w:rFonts w:ascii="Tahoma" w:hAnsi="Tahoma" w:cs="Tahoma"/>
      <w:spacing w:val="10"/>
      <w:kern w:val="28"/>
      <w:lang w:bidi="hi-IN"/>
    </w:rPr>
  </w:style>
  <w:style w:type="paragraph" w:styleId="Titre4">
    <w:name w:val="heading 4"/>
    <w:basedOn w:val="Normal"/>
    <w:next w:val="Corpsdetexte"/>
    <w:qFormat/>
    <w:pPr>
      <w:keepNext/>
      <w:keepLines/>
      <w:spacing w:before="140" w:line="220" w:lineRule="atLeast"/>
      <w:outlineLvl w:val="3"/>
    </w:pPr>
    <w:rPr>
      <w:b/>
      <w:spacing w:val="-4"/>
      <w:kern w:val="28"/>
      <w:sz w:val="18"/>
      <w:szCs w:val="18"/>
    </w:rPr>
  </w:style>
  <w:style w:type="paragraph" w:styleId="Titre5">
    <w:name w:val="heading 5"/>
    <w:basedOn w:val="Normal"/>
    <w:next w:val="Corpsdetexte"/>
    <w:qFormat/>
    <w:pPr>
      <w:keepNext/>
      <w:keepLines/>
      <w:spacing w:before="220" w:after="220" w:line="220" w:lineRule="atLeast"/>
      <w:outlineLvl w:val="4"/>
    </w:pPr>
    <w:rPr>
      <w:rFonts w:ascii="Times New Roman" w:hAnsi="Times New Roman" w:cs="Times New Roman"/>
      <w:i/>
      <w:spacing w:val="-4"/>
      <w:kern w:val="28"/>
    </w:rPr>
  </w:style>
  <w:style w:type="paragraph" w:styleId="Titre6">
    <w:name w:val="heading 6"/>
    <w:basedOn w:val="Normal"/>
    <w:next w:val="Corpsdetexte"/>
    <w:qFormat/>
    <w:pPr>
      <w:keepNext/>
      <w:keepLines/>
      <w:spacing w:before="140" w:line="220" w:lineRule="atLeast"/>
      <w:outlineLvl w:val="5"/>
    </w:pPr>
    <w:rPr>
      <w:rFonts w:ascii="Times New Roman" w:hAnsi="Times New Roman" w:cs="Times New Roman"/>
      <w:i/>
      <w:spacing w:val="-4"/>
      <w:kern w:val="28"/>
    </w:rPr>
  </w:style>
  <w:style w:type="paragraph" w:styleId="Titre7">
    <w:name w:val="heading 7"/>
    <w:basedOn w:val="Normal"/>
    <w:next w:val="Corpsdetexte"/>
    <w:qFormat/>
    <w:pPr>
      <w:keepNext/>
      <w:keepLines/>
      <w:spacing w:before="140" w:line="220" w:lineRule="atLeast"/>
      <w:outlineLvl w:val="6"/>
    </w:pPr>
    <w:rPr>
      <w:rFonts w:ascii="Times New Roman" w:hAnsi="Times New Roman" w:cs="Times New Roman"/>
      <w:spacing w:val="-4"/>
      <w:kern w:val="28"/>
    </w:rPr>
  </w:style>
  <w:style w:type="paragraph" w:styleId="Titre8">
    <w:name w:val="heading 8"/>
    <w:basedOn w:val="Normal"/>
    <w:next w:val="Corpsdetexte"/>
    <w:qFormat/>
    <w:pPr>
      <w:keepNext/>
      <w:keepLines/>
      <w:spacing w:before="140" w:line="220" w:lineRule="atLeast"/>
      <w:outlineLvl w:val="7"/>
    </w:pPr>
    <w:rPr>
      <w:i/>
      <w:spacing w:val="-4"/>
      <w:kern w:val="28"/>
      <w:sz w:val="18"/>
      <w:szCs w:val="18"/>
    </w:rPr>
  </w:style>
  <w:style w:type="paragraph" w:styleId="Titre9">
    <w:name w:val="heading 9"/>
    <w:basedOn w:val="Normal"/>
    <w:next w:val="Corpsdetexte"/>
    <w:qFormat/>
    <w:pPr>
      <w:keepNext/>
      <w:keepLines/>
      <w:spacing w:before="140" w:line="220" w:lineRule="atLeast"/>
      <w:outlineLvl w:val="8"/>
    </w:pPr>
    <w:rPr>
      <w:spacing w:val="-4"/>
      <w:kern w:val="28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pPr>
      <w:spacing w:after="200" w:line="240" w:lineRule="exact"/>
    </w:pPr>
    <w:rPr>
      <w:spacing w:val="10"/>
      <w:sz w:val="17"/>
      <w:szCs w:val="17"/>
    </w:rPr>
  </w:style>
  <w:style w:type="paragraph" w:styleId="Index1">
    <w:name w:val="index 1"/>
    <w:basedOn w:val="Normal"/>
    <w:semiHidden/>
    <w:pPr>
      <w:tabs>
        <w:tab w:val="right" w:pos="4080"/>
      </w:tabs>
      <w:ind w:left="360" w:hanging="360"/>
    </w:pPr>
  </w:style>
  <w:style w:type="paragraph" w:styleId="Index2">
    <w:name w:val="index 2"/>
    <w:basedOn w:val="Normal"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Normal"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Normal"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Normal"/>
    <w:semiHidden/>
    <w:pPr>
      <w:tabs>
        <w:tab w:val="right" w:pos="4080"/>
      </w:tabs>
      <w:ind w:left="720" w:hanging="360"/>
    </w:pPr>
  </w:style>
  <w:style w:type="paragraph" w:styleId="TM1">
    <w:name w:val="toc 1"/>
    <w:basedOn w:val="Normal"/>
    <w:uiPriority w:val="39"/>
    <w:pPr>
      <w:tabs>
        <w:tab w:val="right" w:leader="dot" w:pos="6480"/>
      </w:tabs>
    </w:pPr>
    <w:rPr>
      <w:b/>
      <w:spacing w:val="-4"/>
    </w:rPr>
  </w:style>
  <w:style w:type="paragraph" w:styleId="TM2">
    <w:name w:val="toc 2"/>
    <w:basedOn w:val="Normal"/>
    <w:uiPriority w:val="39"/>
    <w:pPr>
      <w:tabs>
        <w:tab w:val="right" w:leader="dot" w:pos="6480"/>
      </w:tabs>
    </w:pPr>
  </w:style>
  <w:style w:type="paragraph" w:styleId="TM3">
    <w:name w:val="toc 3"/>
    <w:basedOn w:val="Normal"/>
    <w:semiHidden/>
    <w:pPr>
      <w:tabs>
        <w:tab w:val="right" w:leader="dot" w:pos="6480"/>
      </w:tabs>
    </w:pPr>
  </w:style>
  <w:style w:type="paragraph" w:styleId="TM4">
    <w:name w:val="toc 4"/>
    <w:basedOn w:val="Normal"/>
    <w:semiHidden/>
  </w:style>
  <w:style w:type="paragraph" w:styleId="TM5">
    <w:name w:val="toc 5"/>
    <w:basedOn w:val="Normal"/>
    <w:semiHidden/>
  </w:style>
  <w:style w:type="paragraph" w:styleId="Notedebasdepage">
    <w:name w:val="footnote text"/>
    <w:basedOn w:val="Normal"/>
    <w:semiHidden/>
  </w:style>
  <w:style w:type="paragraph" w:styleId="Commentaire">
    <w:name w:val="annotation text"/>
    <w:basedOn w:val="Normal"/>
    <w:semiHidden/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paragraph" w:styleId="Titreindex">
    <w:name w:val="index heading"/>
    <w:basedOn w:val="Normal"/>
    <w:next w:val="Index1"/>
    <w:semiHidden/>
    <w:pPr>
      <w:keepNext/>
      <w:spacing w:before="440" w:line="220" w:lineRule="atLeast"/>
    </w:pPr>
    <w:rPr>
      <w:b/>
      <w:caps/>
      <w:sz w:val="24"/>
      <w:szCs w:val="24"/>
    </w:rPr>
  </w:style>
  <w:style w:type="paragraph" w:styleId="Lgende">
    <w:name w:val="caption"/>
    <w:next w:val="Corpsdetexte"/>
    <w:qFormat/>
    <w:pPr>
      <w:keepNext/>
      <w:spacing w:before="120" w:after="220" w:line="220" w:lineRule="atLeast"/>
      <w:ind w:left="360"/>
    </w:pPr>
    <w:rPr>
      <w:rFonts w:ascii="Tahoma" w:hAnsi="Tahoma" w:cs="Tahoma"/>
      <w:i/>
      <w:spacing w:val="6"/>
      <w:sz w:val="16"/>
      <w:szCs w:val="16"/>
      <w:lang w:bidi="hi-IN"/>
    </w:rPr>
  </w:style>
  <w:style w:type="paragraph" w:styleId="Tabledesillustrations">
    <w:name w:val="table of figures"/>
    <w:basedOn w:val="Normal"/>
    <w:semiHidden/>
    <w:pPr>
      <w:ind w:left="1440" w:hanging="360"/>
    </w:pPr>
  </w:style>
  <w:style w:type="paragraph" w:styleId="Notedefin">
    <w:name w:val="endnote text"/>
    <w:basedOn w:val="Normal"/>
    <w:semiHidden/>
  </w:style>
  <w:style w:type="paragraph" w:styleId="Tabledesrfrencesjuridiques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styleId="Textedemacro">
    <w:name w:val="macro"/>
    <w:basedOn w:val="Normal"/>
    <w:semiHidden/>
    <w:rPr>
      <w:rFonts w:ascii="Courier New" w:hAnsi="Courier New" w:cs="Courier New"/>
    </w:rPr>
  </w:style>
  <w:style w:type="paragraph" w:styleId="TitreTR">
    <w:name w:val="toa heading"/>
    <w:basedOn w:val="Normal"/>
    <w:next w:val="Tabledesrfrencesjuridiques"/>
    <w:semiHidden/>
    <w:pPr>
      <w:keepNext/>
      <w:spacing w:before="240" w:after="120" w:line="360" w:lineRule="exact"/>
    </w:pPr>
    <w:rPr>
      <w:rFonts w:ascii="Arial" w:hAnsi="Arial" w:cs="Arial"/>
      <w:b/>
      <w:kern w:val="28"/>
      <w:sz w:val="28"/>
      <w:szCs w:val="28"/>
    </w:rPr>
  </w:style>
  <w:style w:type="paragraph" w:styleId="Listepuces">
    <w:name w:val="List Bullet"/>
    <w:basedOn w:val="Normal"/>
    <w:pPr>
      <w:numPr>
        <w:numId w:val="3"/>
      </w:numPr>
      <w:spacing w:after="200" w:line="240" w:lineRule="exact"/>
      <w:ind w:left="720"/>
    </w:pPr>
    <w:rPr>
      <w:spacing w:val="10"/>
      <w:sz w:val="17"/>
      <w:szCs w:val="17"/>
    </w:rPr>
  </w:style>
  <w:style w:type="paragraph" w:styleId="Listenumros">
    <w:name w:val="List Number"/>
    <w:pPr>
      <w:numPr>
        <w:numId w:val="6"/>
      </w:numPr>
      <w:spacing w:after="200" w:line="240" w:lineRule="exact"/>
    </w:pPr>
    <w:rPr>
      <w:rFonts w:ascii="Tahoma" w:hAnsi="Tahoma" w:cs="Tahoma"/>
      <w:spacing w:val="10"/>
      <w:sz w:val="17"/>
      <w:szCs w:val="17"/>
      <w:lang w:bidi="hi-IN"/>
    </w:rPr>
  </w:style>
  <w:style w:type="paragraph" w:styleId="Titre">
    <w:name w:val="Title"/>
    <w:basedOn w:val="Titre1"/>
    <w:next w:val="Titre1"/>
    <w:qFormat/>
    <w:rsid w:val="00443BC4"/>
    <w:pPr>
      <w:keepLines/>
      <w:spacing w:before="600" w:after="40"/>
    </w:pPr>
    <w:rPr>
      <w:spacing w:val="20"/>
      <w:kern w:val="28"/>
      <w:sz w:val="44"/>
      <w:szCs w:val="48"/>
    </w:rPr>
  </w:style>
  <w:style w:type="character" w:customStyle="1" w:styleId="CorpsdetexteCar">
    <w:name w:val="Corps de texte Car"/>
    <w:basedOn w:val="Policepardfaut"/>
    <w:link w:val="Corpsdetexte"/>
    <w:locked/>
    <w:rPr>
      <w:rFonts w:ascii="Tahoma" w:hAnsi="Tahoma" w:hint="default"/>
      <w:spacing w:val="10"/>
      <w:sz w:val="17"/>
      <w:lang w:val="en-US" w:eastAsia="en-US" w:bidi="en-US"/>
    </w:rPr>
  </w:style>
  <w:style w:type="paragraph" w:styleId="Textedebulles">
    <w:name w:val="Balloon Text"/>
    <w:basedOn w:val="Normal"/>
    <w:semiHidden/>
    <w:rPr>
      <w:rFonts w:cs="Times New Roman"/>
      <w:sz w:val="16"/>
      <w:szCs w:val="16"/>
    </w:rPr>
  </w:style>
  <w:style w:type="paragraph" w:customStyle="1" w:styleId="SubtitleSecondPage">
    <w:name w:val="Subtitle Second Page"/>
    <w:pPr>
      <w:spacing w:after="200"/>
    </w:pPr>
    <w:rPr>
      <w:rFonts w:ascii="Tahoma" w:hAnsi="Tahoma" w:cs="Tahoma"/>
      <w:i/>
      <w:iCs/>
      <w:color w:val="808080"/>
      <w:spacing w:val="10"/>
      <w:lang w:bidi="en-US"/>
    </w:rPr>
  </w:style>
  <w:style w:type="paragraph" w:customStyle="1" w:styleId="TableTextBold">
    <w:name w:val="Table Text Bold"/>
    <w:rPr>
      <w:rFonts w:ascii="Tahoma" w:hAnsi="Tahoma" w:cs="Tahoma"/>
      <w:b/>
      <w:spacing w:val="6"/>
      <w:sz w:val="15"/>
      <w:szCs w:val="15"/>
      <w:lang w:bidi="en-US"/>
    </w:rPr>
  </w:style>
  <w:style w:type="character" w:customStyle="1" w:styleId="BlockQuotationChar">
    <w:name w:val="Block Quotation Char"/>
    <w:basedOn w:val="Policepardfaut"/>
    <w:link w:val="BlockQuotation"/>
    <w:locked/>
    <w:rPr>
      <w:rFonts w:ascii="Tahoma" w:hAnsi="Tahoma" w:hint="default"/>
      <w:i/>
      <w:iCs w:val="0"/>
      <w:spacing w:val="10"/>
      <w:sz w:val="17"/>
      <w:lang w:val="en-US" w:eastAsia="en-US" w:bidi="en-US"/>
    </w:rPr>
  </w:style>
  <w:style w:type="paragraph" w:customStyle="1" w:styleId="BlockQuotation">
    <w:name w:val="Block Quotation"/>
    <w:basedOn w:val="Corpsdetexte"/>
    <w:link w:val="BlockQuotationChar"/>
    <w:pPr>
      <w:keepLines/>
      <w:spacing w:after="120"/>
      <w:ind w:left="360"/>
    </w:pPr>
    <w:rPr>
      <w:i/>
      <w:lang w:bidi="en-US"/>
    </w:rPr>
  </w:style>
  <w:style w:type="paragraph" w:customStyle="1" w:styleId="SubtitleItalic">
    <w:name w:val="Subtitle Italic"/>
    <w:next w:val="Corpsdetexte"/>
    <w:pPr>
      <w:spacing w:after="200" w:line="320" w:lineRule="exact"/>
    </w:pPr>
    <w:rPr>
      <w:rFonts w:ascii="Tahoma" w:hAnsi="Tahoma" w:cs="Tahoma"/>
      <w:i/>
      <w:color w:val="808080"/>
      <w:spacing w:val="20"/>
      <w:kern w:val="28"/>
      <w:sz w:val="28"/>
      <w:szCs w:val="28"/>
      <w:lang w:bidi="en-US"/>
    </w:rPr>
  </w:style>
  <w:style w:type="character" w:customStyle="1" w:styleId="TitleCoverChar">
    <w:name w:val="Title Cover Char"/>
    <w:basedOn w:val="Policepardfaut"/>
    <w:link w:val="TitleCover"/>
    <w:locked/>
    <w:rPr>
      <w:rFonts w:ascii="Tahoma" w:hAnsi="Tahoma" w:hint="default"/>
      <w:b/>
      <w:bCs w:val="0"/>
      <w:spacing w:val="20"/>
      <w:kern w:val="28"/>
      <w:sz w:val="60"/>
      <w:szCs w:val="72"/>
      <w:lang w:val="en-US" w:eastAsia="en-US" w:bidi="en-US"/>
    </w:rPr>
  </w:style>
  <w:style w:type="paragraph" w:customStyle="1" w:styleId="TitleCover">
    <w:name w:val="Title Cover"/>
    <w:basedOn w:val="Normal"/>
    <w:next w:val="SubtitleItalic"/>
    <w:link w:val="TitleCoverChar"/>
    <w:pPr>
      <w:keepNext/>
      <w:keepLines/>
      <w:spacing w:before="1600" w:after="200" w:line="600" w:lineRule="exact"/>
    </w:pPr>
    <w:rPr>
      <w:b/>
      <w:spacing w:val="20"/>
      <w:kern w:val="28"/>
      <w:sz w:val="60"/>
      <w:szCs w:val="60"/>
      <w:lang w:bidi="en-US"/>
    </w:rPr>
  </w:style>
  <w:style w:type="paragraph" w:customStyle="1" w:styleId="CompanyName">
    <w:name w:val="Company Name"/>
    <w:basedOn w:val="Normal"/>
    <w:pPr>
      <w:keepNext/>
      <w:keepLines/>
      <w:pBdr>
        <w:bottom w:val="single" w:sz="6" w:space="2" w:color="999999"/>
      </w:pBdr>
      <w:spacing w:line="220" w:lineRule="atLeast"/>
    </w:pPr>
    <w:rPr>
      <w:spacing w:val="10"/>
      <w:kern w:val="28"/>
      <w:sz w:val="32"/>
      <w:szCs w:val="32"/>
      <w:lang w:bidi="en-US"/>
    </w:rPr>
  </w:style>
  <w:style w:type="paragraph" w:customStyle="1" w:styleId="TableText">
    <w:name w:val="Table Text"/>
    <w:pPr>
      <w:spacing w:before="40" w:line="200" w:lineRule="atLeast"/>
    </w:pPr>
    <w:rPr>
      <w:rFonts w:ascii="Tahoma" w:hAnsi="Tahoma" w:cs="Tahoma"/>
      <w:spacing w:val="6"/>
      <w:sz w:val="15"/>
      <w:szCs w:val="15"/>
      <w:lang w:bidi="en-US"/>
    </w:rPr>
  </w:style>
  <w:style w:type="character" w:customStyle="1" w:styleId="IndentedBodyTextChar">
    <w:name w:val="Indented Body Text Char"/>
    <w:basedOn w:val="Policepardfaut"/>
    <w:link w:val="IndentedBodyText"/>
    <w:locked/>
    <w:rPr>
      <w:rFonts w:ascii="Verdana" w:hAnsi="Verdana" w:hint="default"/>
      <w:sz w:val="17"/>
      <w:lang w:val="en-US" w:eastAsia="en-US" w:bidi="en-US"/>
    </w:rPr>
  </w:style>
  <w:style w:type="paragraph" w:customStyle="1" w:styleId="IndentedBodyText">
    <w:name w:val="Indented Body Text"/>
    <w:basedOn w:val="Normal"/>
    <w:link w:val="IndentedBodyTextChar"/>
    <w:pPr>
      <w:spacing w:after="80" w:line="312" w:lineRule="auto"/>
      <w:ind w:left="360"/>
    </w:pPr>
    <w:rPr>
      <w:rFonts w:ascii="Verdana" w:hAnsi="Verdana" w:cs="Verdana"/>
      <w:sz w:val="17"/>
      <w:szCs w:val="17"/>
      <w:lang w:bidi="en-US"/>
    </w:rPr>
  </w:style>
  <w:style w:type="character" w:styleId="Appelnotedebasdep">
    <w:name w:val="footnote reference"/>
    <w:semiHidden/>
    <w:rPr>
      <w:vertAlign w:val="superscript"/>
    </w:rPr>
  </w:style>
  <w:style w:type="character" w:styleId="Marquedecommentaire">
    <w:name w:val="annotation reference"/>
    <w:semiHidden/>
    <w:rPr>
      <w:sz w:val="16"/>
    </w:rPr>
  </w:style>
  <w:style w:type="character" w:styleId="Appeldenotedefin">
    <w:name w:val="endnote reference"/>
    <w:semiHidden/>
    <w:rPr>
      <w:b/>
      <w:bCs w:val="0"/>
      <w:vertAlign w:val="superscript"/>
    </w:rPr>
  </w:style>
  <w:style w:type="character" w:customStyle="1" w:styleId="Lead-inEmphasis">
    <w:name w:val="Lead-in Emphasis"/>
    <w:rPr>
      <w:rFonts w:ascii="Tahoma" w:hAnsi="Tahoma" w:hint="default"/>
      <w:b/>
      <w:bCs w:val="0"/>
      <w:spacing w:val="4"/>
      <w:kern w:val="0"/>
      <w:lang w:val="en-US" w:eastAsia="en-US" w:bidi="en-US"/>
    </w:rPr>
  </w:style>
  <w:style w:type="character" w:styleId="Numrodepage">
    <w:name w:val="page number"/>
    <w:basedOn w:val="Policepardfaut"/>
  </w:style>
  <w:style w:type="paragraph" w:styleId="En-ttedetabledesmatires">
    <w:name w:val="TOC Heading"/>
    <w:basedOn w:val="Titre1"/>
    <w:next w:val="Normal"/>
    <w:uiPriority w:val="39"/>
    <w:unhideWhenUsed/>
    <w:qFormat/>
    <w:rsid w:val="001F6A9B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pacing w:val="0"/>
      <w:sz w:val="32"/>
      <w:szCs w:val="32"/>
      <w:lang w:val="fr-FR" w:eastAsia="fr-FR" w:bidi="ar-SA"/>
    </w:rPr>
  </w:style>
  <w:style w:type="character" w:styleId="Lienhypertexte">
    <w:name w:val="Hyperlink"/>
    <w:basedOn w:val="Policepardfaut"/>
    <w:uiPriority w:val="99"/>
    <w:unhideWhenUsed/>
    <w:rsid w:val="001F6A9B"/>
    <w:rPr>
      <w:color w:val="0000FF" w:themeColor="hyperlink"/>
      <w:u w:val="single"/>
    </w:rPr>
  </w:style>
  <w:style w:type="character" w:styleId="lev">
    <w:name w:val="Strong"/>
    <w:basedOn w:val="Policepardfaut"/>
    <w:qFormat/>
    <w:rsid w:val="001F6A9B"/>
    <w:rPr>
      <w:b/>
      <w:bCs/>
    </w:rPr>
  </w:style>
  <w:style w:type="paragraph" w:styleId="Sous-titre">
    <w:name w:val="Subtitle"/>
    <w:basedOn w:val="Titre2"/>
    <w:next w:val="Titre2"/>
    <w:link w:val="Sous-titreCar"/>
    <w:qFormat/>
    <w:rsid w:val="00443BC4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rsid w:val="00443BC4"/>
    <w:rPr>
      <w:rFonts w:asciiTheme="minorHAnsi" w:eastAsiaTheme="minorEastAsia" w:hAnsiTheme="minorHAnsi" w:cs="Mangal"/>
      <w:b/>
      <w:color w:val="5A5A5A" w:themeColor="text1" w:themeTint="A5"/>
      <w:spacing w:val="15"/>
      <w:kern w:val="28"/>
      <w:lang w:bidi="hi-IN"/>
    </w:rPr>
  </w:style>
  <w:style w:type="character" w:customStyle="1" w:styleId="En-tteCar">
    <w:name w:val="En-tête Car"/>
    <w:basedOn w:val="Policepardfaut"/>
    <w:link w:val="En-tte"/>
    <w:uiPriority w:val="99"/>
    <w:rsid w:val="00443BC4"/>
    <w:rPr>
      <w:rFonts w:ascii="Tahoma" w:hAnsi="Tahoma" w:cs="Tahoma"/>
      <w:sz w:val="22"/>
      <w:lang w:val="fr-FR" w:bidi="hi-IN"/>
    </w:rPr>
  </w:style>
  <w:style w:type="character" w:customStyle="1" w:styleId="PieddepageCar">
    <w:name w:val="Pied de page Car"/>
    <w:basedOn w:val="Policepardfaut"/>
    <w:link w:val="Pieddepage"/>
    <w:uiPriority w:val="99"/>
    <w:rsid w:val="005864C3"/>
    <w:rPr>
      <w:rFonts w:ascii="Tahoma" w:hAnsi="Tahoma" w:cs="Tahoma"/>
      <w:sz w:val="22"/>
      <w:lang w:val="fr-FR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han\AppData\Roaming\Microsoft\Templates\Rapport%20commercial%20(th&#232;me%20Contemporai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6d93d202-47fc-4405-873a-cab67cc5f1b2">false</MarketSpecific>
    <ApprovalStatus xmlns="6d93d202-47fc-4405-873a-cab67cc5f1b2">InProgress</ApprovalStatus>
    <LocComments xmlns="6d93d202-47fc-4405-873a-cab67cc5f1b2" xsi:nil="true"/>
    <DirectSourceMarket xmlns="6d93d202-47fc-4405-873a-cab67cc5f1b2">english</DirectSourceMarket>
    <ThumbnailAssetId xmlns="6d93d202-47fc-4405-873a-cab67cc5f1b2" xsi:nil="true"/>
    <PrimaryImageGen xmlns="6d93d202-47fc-4405-873a-cab67cc5f1b2">true</PrimaryImageGen>
    <LegacyData xmlns="6d93d202-47fc-4405-873a-cab67cc5f1b2" xsi:nil="true"/>
    <TPFriendlyName xmlns="6d93d202-47fc-4405-873a-cab67cc5f1b2" xsi:nil="true"/>
    <NumericId xmlns="6d93d202-47fc-4405-873a-cab67cc5f1b2" xsi:nil="true"/>
    <LocRecommendedHandoff xmlns="6d93d202-47fc-4405-873a-cab67cc5f1b2" xsi:nil="true"/>
    <BlockPublish xmlns="6d93d202-47fc-4405-873a-cab67cc5f1b2">false</BlockPublish>
    <BusinessGroup xmlns="6d93d202-47fc-4405-873a-cab67cc5f1b2" xsi:nil="true"/>
    <OpenTemplate xmlns="6d93d202-47fc-4405-873a-cab67cc5f1b2">true</OpenTemplate>
    <SourceTitle xmlns="6d93d202-47fc-4405-873a-cab67cc5f1b2">Business report (Contemporary design)</SourceTitle>
    <APEditor xmlns="6d93d202-47fc-4405-873a-cab67cc5f1b2">
      <UserInfo>
        <DisplayName/>
        <AccountId xsi:nil="true"/>
        <AccountType/>
      </UserInfo>
    </APEditor>
    <UALocComments xmlns="6d93d202-47fc-4405-873a-cab67cc5f1b2">2007 Template UpLeveling Do Not HandOff</UALocComments>
    <IntlLangReviewDate xmlns="6d93d202-47fc-4405-873a-cab67cc5f1b2" xsi:nil="true"/>
    <PublishStatusLookup xmlns="6d93d202-47fc-4405-873a-cab67cc5f1b2">
      <Value>479863</Value>
      <Value>479920</Value>
    </PublishStatusLookup>
    <ParentAssetId xmlns="6d93d202-47fc-4405-873a-cab67cc5f1b2" xsi:nil="true"/>
    <FeatureTagsTaxHTField0 xmlns="6d93d202-47fc-4405-873a-cab67cc5f1b2">
      <Terms xmlns="http://schemas.microsoft.com/office/infopath/2007/PartnerControls"/>
    </FeatureTagsTaxHTField0>
    <MachineTranslated xmlns="6d93d202-47fc-4405-873a-cab67cc5f1b2">false</MachineTranslated>
    <Providers xmlns="6d93d202-47fc-4405-873a-cab67cc5f1b2" xsi:nil="true"/>
    <OriginalSourceMarket xmlns="6d93d202-47fc-4405-873a-cab67cc5f1b2">english</OriginalSourceMarket>
    <APDescription xmlns="6d93d202-47fc-4405-873a-cab67cc5f1b2">Craft a professional marketing plan using this report template; it includes instructions, and tips to assist in the creation process. 
</APDescription>
    <ContentItem xmlns="6d93d202-47fc-4405-873a-cab67cc5f1b2" xsi:nil="true"/>
    <ClipArtFilename xmlns="6d93d202-47fc-4405-873a-cab67cc5f1b2" xsi:nil="true"/>
    <TPInstallLocation xmlns="6d93d202-47fc-4405-873a-cab67cc5f1b2" xsi:nil="true"/>
    <TimesCloned xmlns="6d93d202-47fc-4405-873a-cab67cc5f1b2" xsi:nil="true"/>
    <PublishTargets xmlns="6d93d202-47fc-4405-873a-cab67cc5f1b2">OfficeOnline,OfficeOnlineVNext</PublishTargets>
    <AcquiredFrom xmlns="6d93d202-47fc-4405-873a-cab67cc5f1b2">Internal MS</AcquiredFrom>
    <AssetStart xmlns="6d93d202-47fc-4405-873a-cab67cc5f1b2">2012-01-13T21:06:00+00:00</AssetStart>
    <FriendlyTitle xmlns="6d93d202-47fc-4405-873a-cab67cc5f1b2" xsi:nil="true"/>
    <Provider xmlns="6d93d202-47fc-4405-873a-cab67cc5f1b2" xsi:nil="true"/>
    <LastHandOff xmlns="6d93d202-47fc-4405-873a-cab67cc5f1b2" xsi:nil="true"/>
    <Manager xmlns="6d93d202-47fc-4405-873a-cab67cc5f1b2" xsi:nil="true"/>
    <UALocRecommendation xmlns="6d93d202-47fc-4405-873a-cab67cc5f1b2">Localize</UALocRecommendation>
    <ArtSampleDocs xmlns="6d93d202-47fc-4405-873a-cab67cc5f1b2" xsi:nil="true"/>
    <UACurrentWords xmlns="6d93d202-47fc-4405-873a-cab67cc5f1b2" xsi:nil="true"/>
    <TPClientViewer xmlns="6d93d202-47fc-4405-873a-cab67cc5f1b2" xsi:nil="true"/>
    <TemplateStatus xmlns="6d93d202-47fc-4405-873a-cab67cc5f1b2">Complete</TemplateStatus>
    <ShowIn xmlns="6d93d202-47fc-4405-873a-cab67cc5f1b2">Show everywhere</ShowIn>
    <CSXHash xmlns="6d93d202-47fc-4405-873a-cab67cc5f1b2" xsi:nil="true"/>
    <Downloads xmlns="6d93d202-47fc-4405-873a-cab67cc5f1b2">0</Downloads>
    <VoteCount xmlns="6d93d202-47fc-4405-873a-cab67cc5f1b2" xsi:nil="true"/>
    <OOCacheId xmlns="6d93d202-47fc-4405-873a-cab67cc5f1b2" xsi:nil="true"/>
    <IsDeleted xmlns="6d93d202-47fc-4405-873a-cab67cc5f1b2">false</IsDeleted>
    <InternalTagsTaxHTField0 xmlns="6d93d202-47fc-4405-873a-cab67cc5f1b2">
      <Terms xmlns="http://schemas.microsoft.com/office/infopath/2007/PartnerControls"/>
    </InternalTagsTaxHTField0>
    <UANotes xmlns="6d93d202-47fc-4405-873a-cab67cc5f1b2">2003 to 2007 conversion</UANotes>
    <AssetExpire xmlns="6d93d202-47fc-4405-873a-cab67cc5f1b2">2035-01-01T08:00:00+00:00</AssetExpire>
    <CSXSubmissionMarket xmlns="6d93d202-47fc-4405-873a-cab67cc5f1b2" xsi:nil="true"/>
    <DSATActionTaken xmlns="6d93d202-47fc-4405-873a-cab67cc5f1b2" xsi:nil="true"/>
    <SubmitterId xmlns="6d93d202-47fc-4405-873a-cab67cc5f1b2" xsi:nil="true"/>
    <EditorialTags xmlns="6d93d202-47fc-4405-873a-cab67cc5f1b2" xsi:nil="true"/>
    <TPExecutable xmlns="6d93d202-47fc-4405-873a-cab67cc5f1b2" xsi:nil="true"/>
    <CSXSubmissionDate xmlns="6d93d202-47fc-4405-873a-cab67cc5f1b2" xsi:nil="true"/>
    <CSXUpdate xmlns="6d93d202-47fc-4405-873a-cab67cc5f1b2">false</CSXUpdate>
    <AssetType xmlns="6d93d202-47fc-4405-873a-cab67cc5f1b2">TP</AssetType>
    <ApprovalLog xmlns="6d93d202-47fc-4405-873a-cab67cc5f1b2" xsi:nil="true"/>
    <BugNumber xmlns="6d93d202-47fc-4405-873a-cab67cc5f1b2" xsi:nil="true"/>
    <OriginAsset xmlns="6d93d202-47fc-4405-873a-cab67cc5f1b2" xsi:nil="true"/>
    <TPComponent xmlns="6d93d202-47fc-4405-873a-cab67cc5f1b2" xsi:nil="true"/>
    <Milestone xmlns="6d93d202-47fc-4405-873a-cab67cc5f1b2" xsi:nil="true"/>
    <RecommendationsModifier xmlns="6d93d202-47fc-4405-873a-cab67cc5f1b2" xsi:nil="true"/>
    <Component xmlns="64acb2c5-0a2b-4bda-bd34-58e36cbb80d2" xsi:nil="true"/>
    <Description0 xmlns="64acb2c5-0a2b-4bda-bd34-58e36cbb80d2" xsi:nil="true"/>
    <AssetId xmlns="6d93d202-47fc-4405-873a-cab67cc5f1b2">TP102815784</AssetId>
    <PolicheckWords xmlns="6d93d202-47fc-4405-873a-cab67cc5f1b2" xsi:nil="true"/>
    <TPLaunchHelpLink xmlns="6d93d202-47fc-4405-873a-cab67cc5f1b2" xsi:nil="true"/>
    <IntlLocPriority xmlns="6d93d202-47fc-4405-873a-cab67cc5f1b2" xsi:nil="true"/>
    <TPApplication xmlns="6d93d202-47fc-4405-873a-cab67cc5f1b2" xsi:nil="true"/>
    <IntlLangReviewer xmlns="6d93d202-47fc-4405-873a-cab67cc5f1b2" xsi:nil="true"/>
    <HandoffToMSDN xmlns="6d93d202-47fc-4405-873a-cab67cc5f1b2" xsi:nil="true"/>
    <PlannedPubDate xmlns="6d93d202-47fc-4405-873a-cab67cc5f1b2" xsi:nil="true"/>
    <CrawlForDependencies xmlns="6d93d202-47fc-4405-873a-cab67cc5f1b2">false</CrawlForDependencies>
    <LocLastLocAttemptVersionLookup xmlns="6d93d202-47fc-4405-873a-cab67cc5f1b2">780738</LocLastLocAttemptVersionLookup>
    <TrustLevel xmlns="6d93d202-47fc-4405-873a-cab67cc5f1b2">1 Microsoft Managed Content</TrustLevel>
    <CampaignTagsTaxHTField0 xmlns="6d93d202-47fc-4405-873a-cab67cc5f1b2">
      <Terms xmlns="http://schemas.microsoft.com/office/infopath/2007/PartnerControls"/>
    </CampaignTagsTaxHTField0>
    <TPNamespace xmlns="6d93d202-47fc-4405-873a-cab67cc5f1b2" xsi:nil="true"/>
    <TaxCatchAll xmlns="6d93d202-47fc-4405-873a-cab67cc5f1b2"/>
    <IsSearchable xmlns="6d93d202-47fc-4405-873a-cab67cc5f1b2">true</IsSearchable>
    <TemplateTemplateType xmlns="6d93d202-47fc-4405-873a-cab67cc5f1b2">Visio (std) 2007 Default</TemplateTemplateType>
    <Markets xmlns="6d93d202-47fc-4405-873a-cab67cc5f1b2"/>
    <IntlLangReview xmlns="6d93d202-47fc-4405-873a-cab67cc5f1b2">false</IntlLangReview>
    <UAProjectedTotalWords xmlns="6d93d202-47fc-4405-873a-cab67cc5f1b2" xsi:nil="true"/>
    <OutputCachingOn xmlns="6d93d202-47fc-4405-873a-cab67cc5f1b2">false</OutputCachingOn>
    <AverageRating xmlns="6d93d202-47fc-4405-873a-cab67cc5f1b2" xsi:nil="true"/>
    <APAuthor xmlns="6d93d202-47fc-4405-873a-cab67cc5f1b2">
      <UserInfo>
        <DisplayName/>
        <AccountId>2721</AccountId>
        <AccountType/>
      </UserInfo>
    </APAuthor>
    <TPCommandLine xmlns="6d93d202-47fc-4405-873a-cab67cc5f1b2" xsi:nil="true"/>
    <LocManualTestRequired xmlns="6d93d202-47fc-4405-873a-cab67cc5f1b2">false</LocManualTestRequired>
    <TPAppVersion xmlns="6d93d202-47fc-4405-873a-cab67cc5f1b2" xsi:nil="true"/>
    <EditorialStatus xmlns="6d93d202-47fc-4405-873a-cab67cc5f1b2">Complete</EditorialStatus>
    <LastModifiedDateTime xmlns="6d93d202-47fc-4405-873a-cab67cc5f1b2" xsi:nil="true"/>
    <TPLaunchHelpLinkType xmlns="6d93d202-47fc-4405-873a-cab67cc5f1b2">Template</TPLaunchHelpLinkType>
    <OriginalRelease xmlns="6d93d202-47fc-4405-873a-cab67cc5f1b2">14</OriginalRelease>
    <ScenarioTagsTaxHTField0 xmlns="6d93d202-47fc-4405-873a-cab67cc5f1b2">
      <Terms xmlns="http://schemas.microsoft.com/office/infopath/2007/PartnerControls"/>
    </ScenarioTagsTaxHTField0>
    <LocalizationTagsTaxHTField0 xmlns="6d93d202-47fc-4405-873a-cab67cc5f1b2">
      <Terms xmlns="http://schemas.microsoft.com/office/infopath/2007/PartnerControls"/>
    </LocalizationTagsTaxHTField0>
    <LocMarketGroupTiers2 xmlns="6d93d202-47fc-4405-873a-cab67cc5f1b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8E618-8D72-4C60-9801-870123FB336F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2.xml><?xml version="1.0" encoding="utf-8"?>
<ds:datastoreItem xmlns:ds="http://schemas.openxmlformats.org/officeDocument/2006/customXml" ds:itemID="{E6BB8C06-0581-4378-8C13-4226FF35A4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BCE359-2094-492D-AE8F-F4BD4BD659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ED38CB6-E4AD-4B12-AE41-6667DA466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commercial (thème Contemporain)</Template>
  <TotalTime>18</TotalTime>
  <Pages>6</Pages>
  <Words>124</Words>
  <Characters>683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Trey Research</vt:lpstr>
    </vt:vector>
  </TitlesOfParts>
  <Manager/>
  <Company>Microsoft Corporation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Andreas</dc:creator>
  <cp:keywords/>
  <dc:description/>
  <cp:lastModifiedBy>Ethan Huret</cp:lastModifiedBy>
  <cp:revision>7</cp:revision>
  <cp:lastPrinted>2003-09-29T16:09:00Z</cp:lastPrinted>
  <dcterms:created xsi:type="dcterms:W3CDTF">2023-05-08T11:54:00Z</dcterms:created>
  <dcterms:modified xsi:type="dcterms:W3CDTF">2023-05-08T12:12:00Z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TC010178161036</vt:lpwstr>
  </property>
  <property fmtid="{D5CDD505-2E9C-101B-9397-08002B2CF9AE}" pid="3" name="InternalTags">
    <vt:lpwstr/>
  </property>
  <property fmtid="{D5CDD505-2E9C-101B-9397-08002B2CF9AE}" pid="4" name="ContentTypeId">
    <vt:lpwstr>0x01010069924D1ECC420D47A2456556BC94F7370400BDF4491DEA4973499845289601F88B9F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9646500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